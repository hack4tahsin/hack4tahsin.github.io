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X="-180" w:tblpY="-930"/>
        <w:tblW w:w="1170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780"/>
        <w:gridCol w:w="720"/>
        <w:gridCol w:w="7200"/>
      </w:tblGrid>
      <w:tr w:rsidR="001B2ABD" w:rsidRPr="009B20DE" w14:paraId="66590E16" w14:textId="77777777" w:rsidTr="31D3D681">
        <w:trPr>
          <w:trHeight w:val="4410"/>
        </w:trPr>
        <w:tc>
          <w:tcPr>
            <w:tcW w:w="3780" w:type="dxa"/>
            <w:vAlign w:val="bottom"/>
          </w:tcPr>
          <w:p w14:paraId="4F24CB1D" w14:textId="21A6FF2E" w:rsidR="001A21BF" w:rsidRPr="00125BC4" w:rsidRDefault="00292B0A" w:rsidP="000D59C9">
            <w:pPr>
              <w:pStyle w:val="NoSpacing"/>
            </w:pPr>
            <w:r w:rsidRPr="009B20DE">
              <w:t xml:space="preserve">   </w:t>
            </w:r>
            <w:r w:rsidR="007B5D73">
              <w:t xml:space="preserve"> </w:t>
            </w:r>
            <w:r w:rsidR="00214362">
              <w:t xml:space="preserve"> </w:t>
            </w:r>
            <w:r w:rsidR="00214362" w:rsidRPr="00125BC4">
              <w:rPr>
                <w:noProof/>
              </w:rPr>
              <w:drawing>
                <wp:inline distT="0" distB="0" distL="0" distR="0" wp14:anchorId="07AD280E" wp14:editId="5BE33369">
                  <wp:extent cx="1780540" cy="1730384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804" cy="1734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</w:tcPr>
          <w:p w14:paraId="51910767" w14:textId="77777777" w:rsidR="001B2ABD" w:rsidRPr="009B20DE" w:rsidRDefault="001B2ABD" w:rsidP="00777035">
            <w:pPr>
              <w:tabs>
                <w:tab w:val="left" w:pos="990"/>
              </w:tabs>
              <w:rPr>
                <w:rFonts w:ascii="Arial" w:hAnsi="Arial" w:cs="Arial"/>
                <w:color w:val="002060"/>
                <w:sz w:val="56"/>
                <w:szCs w:val="56"/>
              </w:rPr>
            </w:pPr>
          </w:p>
        </w:tc>
        <w:tc>
          <w:tcPr>
            <w:tcW w:w="7200" w:type="dxa"/>
            <w:vAlign w:val="bottom"/>
          </w:tcPr>
          <w:p w14:paraId="095BC333" w14:textId="22429551" w:rsidR="00FF7FCA" w:rsidRPr="009B20DE" w:rsidRDefault="002220BF" w:rsidP="006270F0">
            <w:pPr>
              <w:pStyle w:val="Title"/>
              <w:rPr>
                <w:rFonts w:ascii="Arial" w:hAnsi="Arial" w:cs="Arial"/>
                <w:b/>
                <w:color w:val="002060"/>
                <w:sz w:val="56"/>
                <w:szCs w:val="56"/>
              </w:rPr>
            </w:pPr>
            <w:r w:rsidRPr="009B20DE">
              <w:rPr>
                <w:rFonts w:ascii="Arial" w:hAnsi="Arial" w:cs="Arial"/>
                <w:b/>
                <w:color w:val="002060"/>
                <w:sz w:val="56"/>
                <w:szCs w:val="56"/>
              </w:rPr>
              <w:t>Curricul</w:t>
            </w:r>
            <w:r w:rsidR="00260D50" w:rsidRPr="009B20DE">
              <w:rPr>
                <w:rFonts w:ascii="Arial" w:hAnsi="Arial" w:cs="Arial"/>
                <w:b/>
                <w:color w:val="002060"/>
                <w:sz w:val="56"/>
                <w:szCs w:val="56"/>
              </w:rPr>
              <w:t>u</w:t>
            </w:r>
            <w:r w:rsidRPr="009B20DE">
              <w:rPr>
                <w:rFonts w:ascii="Arial" w:hAnsi="Arial" w:cs="Arial"/>
                <w:b/>
                <w:color w:val="002060"/>
                <w:sz w:val="56"/>
                <w:szCs w:val="56"/>
              </w:rPr>
              <w:t>m Vitae</w:t>
            </w:r>
          </w:p>
          <w:p w14:paraId="1229C8E9" w14:textId="77777777" w:rsidR="00E2585C" w:rsidRDefault="00E2585C" w:rsidP="006270F0">
            <w:pPr>
              <w:rPr>
                <w:rFonts w:ascii="Arial" w:hAnsi="Arial" w:cs="Arial"/>
                <w:b/>
                <w:bCs/>
                <w:color w:val="002060"/>
                <w:sz w:val="24"/>
                <w:szCs w:val="24"/>
              </w:rPr>
            </w:pPr>
          </w:p>
          <w:p w14:paraId="6F6712E0" w14:textId="4AEE6755" w:rsidR="006270F0" w:rsidRPr="003049E6" w:rsidRDefault="007E0457" w:rsidP="006270F0">
            <w:pPr>
              <w:rPr>
                <w:rFonts w:ascii="Arial" w:hAnsi="Arial" w:cs="Arial"/>
                <w:b/>
                <w:bCs/>
                <w:color w:val="002060"/>
                <w:sz w:val="28"/>
                <w:szCs w:val="28"/>
              </w:rPr>
            </w:pPr>
            <w:r w:rsidRPr="003049E6">
              <w:rPr>
                <w:rFonts w:ascii="Arial" w:hAnsi="Arial" w:cs="Arial"/>
                <w:b/>
                <w:bCs/>
                <w:color w:val="002060"/>
                <w:sz w:val="28"/>
                <w:szCs w:val="28"/>
              </w:rPr>
              <w:t xml:space="preserve">Portfolio: </w:t>
            </w:r>
            <w:r w:rsidR="004A37A7" w:rsidRPr="003049E6">
              <w:rPr>
                <w:rFonts w:ascii="Arial" w:hAnsi="Arial" w:cs="Arial"/>
                <w:b/>
                <w:bCs/>
                <w:color w:val="B85A22" w:themeColor="accent2" w:themeShade="BF"/>
                <w:sz w:val="28"/>
                <w:szCs w:val="28"/>
              </w:rPr>
              <w:t>https://ahmedinsider.github.io/</w:t>
            </w:r>
          </w:p>
          <w:p w14:paraId="604BFC08" w14:textId="77777777" w:rsidR="006270F0" w:rsidRPr="009B20DE" w:rsidRDefault="006270F0" w:rsidP="006270F0">
            <w:pPr>
              <w:rPr>
                <w:rFonts w:ascii="Arial" w:hAnsi="Arial" w:cs="Arial"/>
              </w:rPr>
            </w:pPr>
          </w:p>
          <w:p w14:paraId="5E10A508" w14:textId="77777777" w:rsidR="006270F0" w:rsidRPr="009B20DE" w:rsidRDefault="006270F0" w:rsidP="006270F0">
            <w:pPr>
              <w:rPr>
                <w:rFonts w:ascii="Arial" w:hAnsi="Arial" w:cs="Arial"/>
              </w:rPr>
            </w:pPr>
          </w:p>
          <w:p w14:paraId="3FEA5D36" w14:textId="77777777" w:rsidR="00FF7FCA" w:rsidRDefault="00FF7FCA" w:rsidP="00FF7FCA">
            <w:pPr>
              <w:rPr>
                <w:rFonts w:ascii="Arial" w:hAnsi="Arial" w:cs="Arial"/>
              </w:rPr>
            </w:pPr>
          </w:p>
          <w:p w14:paraId="7E538D1A" w14:textId="38686A6F" w:rsidR="00154F16" w:rsidRPr="009B20DE" w:rsidRDefault="00154F16" w:rsidP="00FF7FCA">
            <w:pPr>
              <w:rPr>
                <w:rFonts w:ascii="Arial" w:hAnsi="Arial" w:cs="Arial"/>
              </w:rPr>
            </w:pPr>
          </w:p>
        </w:tc>
      </w:tr>
      <w:tr w:rsidR="00C81589" w:rsidRPr="00E62956" w14:paraId="3057357A" w14:textId="77777777" w:rsidTr="31D3D681">
        <w:trPr>
          <w:trHeight w:val="68"/>
        </w:trPr>
        <w:tc>
          <w:tcPr>
            <w:tcW w:w="3780" w:type="dxa"/>
          </w:tcPr>
          <w:p w14:paraId="017E54B6" w14:textId="244101C0" w:rsidR="00C81589" w:rsidRPr="00264BBF" w:rsidRDefault="00C81589" w:rsidP="00264BBF">
            <w:pPr>
              <w:pStyle w:val="Heading2"/>
              <w:tabs>
                <w:tab w:val="right" w:pos="3550"/>
              </w:tabs>
              <w:rPr>
                <w:rFonts w:ascii="Arial" w:eastAsiaTheme="minorEastAsia" w:hAnsi="Arial" w:cs="Arial"/>
                <w:color w:val="002060"/>
                <w:sz w:val="28"/>
                <w:szCs w:val="28"/>
              </w:rPr>
            </w:pPr>
            <w:r w:rsidRPr="00264BBF">
              <w:rPr>
                <w:rFonts w:ascii="Arial" w:eastAsiaTheme="minorEastAsia" w:hAnsi="Arial" w:cs="Arial"/>
                <w:color w:val="002060"/>
                <w:sz w:val="28"/>
                <w:szCs w:val="28"/>
              </w:rPr>
              <w:t>PROFILE</w:t>
            </w:r>
            <w:r w:rsidR="00264BBF">
              <w:rPr>
                <w:rFonts w:ascii="Arial" w:eastAsiaTheme="minorEastAsia" w:hAnsi="Arial" w:cs="Arial"/>
                <w:color w:val="002060"/>
                <w:sz w:val="28"/>
                <w:szCs w:val="28"/>
              </w:rPr>
              <w:tab/>
            </w:r>
          </w:p>
          <w:p w14:paraId="045A1BD1" w14:textId="527D281C" w:rsidR="00C81589" w:rsidRPr="009B20DE" w:rsidRDefault="00C81589" w:rsidP="00C81589">
            <w:pPr>
              <w:rPr>
                <w:rFonts w:ascii="Arial" w:hAnsi="Arial" w:cs="Arial"/>
                <w:sz w:val="20"/>
                <w:szCs w:val="20"/>
              </w:rPr>
            </w:pPr>
            <w:r w:rsidRPr="009B20DE">
              <w:rPr>
                <w:rFonts w:ascii="Arial" w:hAnsi="Arial" w:cs="Arial"/>
                <w:b/>
                <w:sz w:val="20"/>
                <w:szCs w:val="20"/>
              </w:rPr>
              <w:t xml:space="preserve">Name: </w:t>
            </w:r>
            <w:r w:rsidRPr="009B20DE">
              <w:rPr>
                <w:rFonts w:ascii="Arial" w:hAnsi="Arial" w:cs="Arial"/>
                <w:sz w:val="20"/>
                <w:szCs w:val="20"/>
              </w:rPr>
              <w:t xml:space="preserve"> Tahsin Ahmed</w:t>
            </w:r>
          </w:p>
          <w:p w14:paraId="19E4F551" w14:textId="2446FDA3" w:rsidR="00C81589" w:rsidRPr="00485D29" w:rsidRDefault="00C81589" w:rsidP="00C81589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0DE">
              <w:rPr>
                <w:rFonts w:ascii="Arial" w:hAnsi="Arial" w:cs="Arial"/>
                <w:b/>
                <w:sz w:val="20"/>
                <w:szCs w:val="20"/>
              </w:rPr>
              <w:t xml:space="preserve">Date of birth:  </w:t>
            </w:r>
            <w:r w:rsidRPr="009B20DE">
              <w:rPr>
                <w:rFonts w:ascii="Arial" w:hAnsi="Arial" w:cs="Arial"/>
                <w:sz w:val="20"/>
                <w:szCs w:val="20"/>
              </w:rPr>
              <w:t>02/06/2001</w:t>
            </w:r>
          </w:p>
          <w:p w14:paraId="4AF21259" w14:textId="0955310A" w:rsidR="00C81589" w:rsidRPr="00485D29" w:rsidRDefault="00C81589" w:rsidP="00C81589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0DE">
              <w:rPr>
                <w:rFonts w:ascii="Arial" w:hAnsi="Arial" w:cs="Arial"/>
                <w:b/>
                <w:sz w:val="20"/>
                <w:szCs w:val="20"/>
              </w:rPr>
              <w:t xml:space="preserve">Father’s name:  </w:t>
            </w:r>
            <w:r w:rsidRPr="009B20DE">
              <w:rPr>
                <w:rFonts w:ascii="Arial" w:hAnsi="Arial" w:cs="Arial"/>
                <w:sz w:val="20"/>
                <w:szCs w:val="20"/>
              </w:rPr>
              <w:t>Md. Toymur Badsha</w:t>
            </w:r>
          </w:p>
          <w:p w14:paraId="5694DEB0" w14:textId="47E723CC" w:rsidR="00C81589" w:rsidRPr="00485D29" w:rsidRDefault="00C81589" w:rsidP="00C81589">
            <w:pPr>
              <w:rPr>
                <w:rFonts w:ascii="Arial" w:hAnsi="Arial" w:cs="Arial"/>
                <w:sz w:val="20"/>
                <w:szCs w:val="20"/>
              </w:rPr>
            </w:pPr>
            <w:r w:rsidRPr="009B20DE">
              <w:rPr>
                <w:rFonts w:ascii="Arial" w:hAnsi="Arial" w:cs="Arial"/>
                <w:b/>
                <w:sz w:val="20"/>
                <w:szCs w:val="20"/>
              </w:rPr>
              <w:t xml:space="preserve">Mother’s name:  </w:t>
            </w:r>
            <w:r w:rsidRPr="009B20DE">
              <w:rPr>
                <w:rFonts w:ascii="Arial" w:hAnsi="Arial" w:cs="Arial"/>
                <w:sz w:val="20"/>
                <w:szCs w:val="20"/>
              </w:rPr>
              <w:t>Mst. Umme Tahnan Sultana</w:t>
            </w:r>
          </w:p>
          <w:p w14:paraId="4F3B6BE1" w14:textId="7694DCCA" w:rsidR="00C81589" w:rsidRDefault="00C81589" w:rsidP="00C81589">
            <w:pPr>
              <w:rPr>
                <w:rFonts w:ascii="Arial" w:hAnsi="Arial" w:cs="Arial"/>
                <w:sz w:val="20"/>
                <w:szCs w:val="20"/>
              </w:rPr>
            </w:pPr>
            <w:r w:rsidRPr="009B20DE">
              <w:rPr>
                <w:rFonts w:ascii="Arial" w:hAnsi="Arial" w:cs="Arial"/>
                <w:b/>
                <w:sz w:val="20"/>
                <w:szCs w:val="20"/>
              </w:rPr>
              <w:t xml:space="preserve">Nationality:  </w:t>
            </w:r>
            <w:r w:rsidRPr="009B20DE">
              <w:rPr>
                <w:rFonts w:ascii="Arial" w:hAnsi="Arial" w:cs="Arial"/>
                <w:sz w:val="20"/>
                <w:szCs w:val="20"/>
              </w:rPr>
              <w:t>Bangladeshi</w:t>
            </w:r>
          </w:p>
          <w:p w14:paraId="7E6BE067" w14:textId="5DAA3551" w:rsidR="00594AA3" w:rsidRPr="00594AA3" w:rsidRDefault="00594AA3" w:rsidP="00C81589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94AA3">
              <w:rPr>
                <w:rFonts w:ascii="Arial" w:hAnsi="Arial" w:cs="Arial"/>
                <w:b/>
                <w:bCs/>
                <w:sz w:val="20"/>
                <w:szCs w:val="20"/>
              </w:rPr>
              <w:t>NID: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BC4252" w:rsidRPr="00BC4252">
              <w:rPr>
                <w:rFonts w:ascii="Arial" w:hAnsi="Arial" w:cs="Arial"/>
                <w:sz w:val="20"/>
                <w:szCs w:val="20"/>
              </w:rPr>
              <w:t>1514292505</w:t>
            </w:r>
          </w:p>
          <w:p w14:paraId="4DA12AC8" w14:textId="7104FF29" w:rsidR="00C81589" w:rsidRPr="009B20DE" w:rsidRDefault="00C81589" w:rsidP="00C81589">
            <w:pPr>
              <w:rPr>
                <w:rFonts w:ascii="Arial" w:hAnsi="Arial" w:cs="Arial"/>
                <w:sz w:val="20"/>
                <w:szCs w:val="20"/>
              </w:rPr>
            </w:pPr>
            <w:r w:rsidRPr="009B20DE">
              <w:rPr>
                <w:rFonts w:ascii="Arial" w:hAnsi="Arial" w:cs="Arial"/>
                <w:b/>
                <w:sz w:val="20"/>
                <w:szCs w:val="20"/>
              </w:rPr>
              <w:t xml:space="preserve">Blood group: </w:t>
            </w:r>
            <w:r w:rsidRPr="009B20DE">
              <w:rPr>
                <w:rFonts w:ascii="Arial" w:hAnsi="Arial" w:cs="Arial"/>
                <w:sz w:val="20"/>
                <w:szCs w:val="20"/>
              </w:rPr>
              <w:t xml:space="preserve"> B+</w:t>
            </w:r>
          </w:p>
          <w:p w14:paraId="1B1855CB" w14:textId="261AE662" w:rsidR="00C81589" w:rsidRPr="00485D29" w:rsidRDefault="00C81589" w:rsidP="00C81589">
            <w:pPr>
              <w:rPr>
                <w:rFonts w:ascii="Arial" w:hAnsi="Arial" w:cs="Arial"/>
                <w:sz w:val="20"/>
                <w:szCs w:val="20"/>
              </w:rPr>
            </w:pPr>
            <w:r w:rsidRPr="009B20DE">
              <w:rPr>
                <w:rFonts w:ascii="Arial" w:hAnsi="Arial" w:cs="Arial"/>
                <w:b/>
                <w:sz w:val="20"/>
                <w:szCs w:val="20"/>
              </w:rPr>
              <w:t xml:space="preserve">Religion:  </w:t>
            </w:r>
            <w:r w:rsidRPr="009B20DE">
              <w:rPr>
                <w:rFonts w:ascii="Arial" w:hAnsi="Arial" w:cs="Arial"/>
                <w:sz w:val="20"/>
                <w:szCs w:val="20"/>
              </w:rPr>
              <w:t>Islam</w:t>
            </w:r>
          </w:p>
          <w:p w14:paraId="50B969E4" w14:textId="742020AC" w:rsidR="00594AA3" w:rsidRPr="009B20DE" w:rsidRDefault="00C81589" w:rsidP="00C81589">
            <w:pPr>
              <w:rPr>
                <w:rFonts w:ascii="Arial" w:hAnsi="Arial" w:cs="Arial"/>
                <w:sz w:val="20"/>
                <w:szCs w:val="20"/>
              </w:rPr>
            </w:pPr>
            <w:r w:rsidRPr="009B20DE">
              <w:rPr>
                <w:rFonts w:ascii="Arial" w:hAnsi="Arial" w:cs="Arial"/>
                <w:b/>
                <w:sz w:val="20"/>
                <w:szCs w:val="20"/>
              </w:rPr>
              <w:t xml:space="preserve">Marital status:  </w:t>
            </w:r>
            <w:r w:rsidRPr="009B20DE">
              <w:rPr>
                <w:rFonts w:ascii="Arial" w:hAnsi="Arial" w:cs="Arial"/>
                <w:sz w:val="20"/>
                <w:szCs w:val="20"/>
              </w:rPr>
              <w:t>Unmarried</w:t>
            </w:r>
          </w:p>
          <w:p w14:paraId="61CF6030" w14:textId="1FEDF888" w:rsidR="0016058B" w:rsidRPr="00264BBF" w:rsidRDefault="00C81589" w:rsidP="0016058B">
            <w:pPr>
              <w:pStyle w:val="Heading2"/>
              <w:rPr>
                <w:rFonts w:ascii="Arial" w:eastAsiaTheme="minorEastAsia" w:hAnsi="Arial" w:cs="Arial"/>
                <w:color w:val="002060"/>
                <w:sz w:val="28"/>
                <w:szCs w:val="28"/>
              </w:rPr>
            </w:pPr>
            <w:r w:rsidRPr="00264BBF">
              <w:rPr>
                <w:rFonts w:ascii="Arial" w:eastAsiaTheme="minorEastAsia" w:hAnsi="Arial" w:cs="Arial"/>
                <w:color w:val="002060"/>
                <w:sz w:val="28"/>
                <w:szCs w:val="28"/>
              </w:rPr>
              <w:t>Contact</w:t>
            </w:r>
          </w:p>
          <w:p w14:paraId="298966C8" w14:textId="35A152A1" w:rsidR="00C81589" w:rsidRPr="009B20DE" w:rsidRDefault="00C81589" w:rsidP="00C81589">
            <w:pPr>
              <w:rPr>
                <w:rFonts w:ascii="Arial" w:hAnsi="Arial" w:cs="Arial"/>
                <w:sz w:val="20"/>
                <w:szCs w:val="20"/>
              </w:rPr>
            </w:pPr>
            <w:r w:rsidRPr="009B20DE">
              <w:rPr>
                <w:rFonts w:ascii="Arial" w:hAnsi="Arial" w:cs="Arial"/>
                <w:b/>
                <w:sz w:val="20"/>
                <w:szCs w:val="20"/>
              </w:rPr>
              <w:t>Address:</w:t>
            </w:r>
            <w:r w:rsidRPr="009B20DE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="00B4627F">
              <w:rPr>
                <w:rFonts w:ascii="Arial" w:hAnsi="Arial" w:cs="Arial"/>
                <w:sz w:val="20"/>
                <w:szCs w:val="20"/>
              </w:rPr>
              <w:t>1</w:t>
            </w:r>
            <w:r w:rsidR="00A633B1">
              <w:rPr>
                <w:rFonts w:ascii="Arial" w:hAnsi="Arial" w:cs="Arial"/>
                <w:sz w:val="20"/>
                <w:szCs w:val="20"/>
              </w:rPr>
              <w:t>7</w:t>
            </w:r>
            <w:r w:rsidR="00B4627F">
              <w:rPr>
                <w:rFonts w:ascii="Arial" w:hAnsi="Arial" w:cs="Arial"/>
                <w:sz w:val="20"/>
                <w:szCs w:val="20"/>
              </w:rPr>
              <w:t>/</w:t>
            </w:r>
            <w:r w:rsidR="00A633B1">
              <w:rPr>
                <w:rFonts w:ascii="Arial" w:hAnsi="Arial" w:cs="Arial"/>
                <w:sz w:val="20"/>
                <w:szCs w:val="20"/>
              </w:rPr>
              <w:t>6</w:t>
            </w:r>
            <w:r w:rsidR="00B4627F">
              <w:rPr>
                <w:rFonts w:ascii="Arial" w:hAnsi="Arial" w:cs="Arial"/>
                <w:sz w:val="20"/>
                <w:szCs w:val="20"/>
              </w:rPr>
              <w:t>/C</w:t>
            </w:r>
            <w:r w:rsidRPr="009B20DE">
              <w:rPr>
                <w:rFonts w:ascii="Arial" w:hAnsi="Arial" w:cs="Arial"/>
                <w:sz w:val="20"/>
                <w:szCs w:val="20"/>
              </w:rPr>
              <w:t xml:space="preserve">, Ahmadnagar, </w:t>
            </w:r>
          </w:p>
          <w:p w14:paraId="2CC85B33" w14:textId="67BDC59F" w:rsidR="00C81589" w:rsidRPr="009B20DE" w:rsidRDefault="00C81589" w:rsidP="00C81589">
            <w:pPr>
              <w:rPr>
                <w:rFonts w:ascii="Arial" w:hAnsi="Arial" w:cs="Arial"/>
                <w:sz w:val="20"/>
                <w:szCs w:val="20"/>
              </w:rPr>
            </w:pPr>
            <w:r w:rsidRPr="009B20DE">
              <w:rPr>
                <w:rFonts w:ascii="Arial" w:hAnsi="Arial" w:cs="Arial"/>
                <w:sz w:val="20"/>
                <w:szCs w:val="20"/>
              </w:rPr>
              <w:t>Mirpur-1, Dhaka-1216.</w:t>
            </w:r>
          </w:p>
          <w:p w14:paraId="01EB443E" w14:textId="41495727" w:rsidR="00C81589" w:rsidRPr="009B20DE" w:rsidRDefault="00C81589" w:rsidP="00C81589">
            <w:pPr>
              <w:rPr>
                <w:rFonts w:ascii="Arial" w:hAnsi="Arial" w:cs="Arial"/>
                <w:sz w:val="20"/>
                <w:szCs w:val="20"/>
              </w:rPr>
            </w:pPr>
            <w:r w:rsidRPr="009B20DE">
              <w:rPr>
                <w:rFonts w:ascii="Arial" w:hAnsi="Arial" w:cs="Arial"/>
                <w:b/>
                <w:sz w:val="20"/>
                <w:szCs w:val="20"/>
              </w:rPr>
              <w:t xml:space="preserve">Mobile: </w:t>
            </w:r>
            <w:r w:rsidRPr="009B20DE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r w:rsidRPr="00287817">
              <w:rPr>
                <w:rFonts w:ascii="Arial" w:hAnsi="Arial" w:cs="Arial"/>
                <w:bCs/>
                <w:sz w:val="20"/>
                <w:szCs w:val="20"/>
              </w:rPr>
              <w:t>01818832925</w:t>
            </w:r>
          </w:p>
          <w:p w14:paraId="55CD7032" w14:textId="29872954" w:rsidR="00C81589" w:rsidRPr="009B20DE" w:rsidRDefault="00C81589" w:rsidP="00C81589">
            <w:pPr>
              <w:rPr>
                <w:rFonts w:ascii="Arial" w:hAnsi="Arial" w:cs="Arial"/>
                <w:sz w:val="20"/>
                <w:szCs w:val="20"/>
              </w:rPr>
            </w:pPr>
            <w:r w:rsidRPr="009B20DE">
              <w:rPr>
                <w:rFonts w:ascii="Arial" w:hAnsi="Arial" w:cs="Arial"/>
                <w:b/>
                <w:sz w:val="20"/>
                <w:szCs w:val="20"/>
              </w:rPr>
              <w:t>Email:</w:t>
            </w:r>
            <w:r w:rsidRPr="009B20DE">
              <w:rPr>
                <w:rFonts w:ascii="Arial" w:hAnsi="Arial" w:cs="Arial"/>
                <w:sz w:val="20"/>
                <w:szCs w:val="20"/>
              </w:rPr>
              <w:t xml:space="preserve">  </w:t>
            </w:r>
            <w:hyperlink r:id="rId11" w:history="1">
              <w:r w:rsidR="008E7493" w:rsidRPr="009B20DE">
                <w:rPr>
                  <w:rStyle w:val="Hyperlink"/>
                  <w:rFonts w:ascii="Arial" w:hAnsi="Arial" w:cs="Arial"/>
                  <w:sz w:val="20"/>
                  <w:szCs w:val="20"/>
                </w:rPr>
                <w:t>i.tahsi</w:t>
              </w:r>
              <w:r w:rsidRPr="009B20DE">
                <w:rPr>
                  <w:rStyle w:val="Hyperlink"/>
                  <w:rFonts w:ascii="Arial" w:hAnsi="Arial" w:cs="Arial"/>
                  <w:sz w:val="20"/>
                  <w:szCs w:val="20"/>
                </w:rPr>
                <w:t>nahmed@</w:t>
              </w:r>
              <w:r w:rsidR="008E7493" w:rsidRPr="009B20DE">
                <w:rPr>
                  <w:rStyle w:val="Hyperlink"/>
                  <w:rFonts w:ascii="Arial" w:hAnsi="Arial" w:cs="Arial"/>
                  <w:sz w:val="20"/>
                  <w:szCs w:val="20"/>
                </w:rPr>
                <w:t>g</w:t>
              </w:r>
              <w:r w:rsidRPr="009B20DE">
                <w:rPr>
                  <w:rStyle w:val="Hyperlink"/>
                  <w:rFonts w:ascii="Arial" w:hAnsi="Arial" w:cs="Arial"/>
                  <w:sz w:val="20"/>
                  <w:szCs w:val="20"/>
                </w:rPr>
                <w:t>mail.com</w:t>
              </w:r>
            </w:hyperlink>
          </w:p>
          <w:p w14:paraId="345E065A" w14:textId="77777777" w:rsidR="00485D29" w:rsidRPr="003F70A5" w:rsidRDefault="00485D29" w:rsidP="00485D29">
            <w:pPr>
              <w:pStyle w:val="Heading2"/>
              <w:rPr>
                <w:rFonts w:ascii="Arial" w:hAnsi="Arial" w:cs="Arial"/>
                <w:color w:val="002060"/>
                <w:sz w:val="30"/>
                <w:szCs w:val="30"/>
              </w:rPr>
            </w:pPr>
            <w:r w:rsidRPr="003F70A5">
              <w:rPr>
                <w:rFonts w:ascii="Arial" w:hAnsi="Arial" w:cs="Arial"/>
                <w:color w:val="002060"/>
                <w:sz w:val="30"/>
                <w:szCs w:val="30"/>
              </w:rPr>
              <w:t>Technical Skills</w:t>
            </w:r>
          </w:p>
          <w:p w14:paraId="1626716E" w14:textId="77777777" w:rsidR="00485D29" w:rsidRPr="00A75033" w:rsidRDefault="00485D29" w:rsidP="00485D29">
            <w:pPr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</w:pPr>
            <w:r w:rsidRPr="00A75033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 xml:space="preserve">(1) </w:t>
            </w:r>
            <w:r w:rsidRPr="00D85FC7">
              <w:rPr>
                <w:rFonts w:ascii="Arial" w:hAnsi="Arial" w:cs="Arial"/>
                <w:b/>
                <w:bCs/>
                <w:sz w:val="20"/>
                <w:szCs w:val="20"/>
              </w:rPr>
              <w:t>Cyber Security (Cryptography, Social Engineering, SQL Injection)</w:t>
            </w:r>
          </w:p>
          <w:p w14:paraId="5BDA4E6B" w14:textId="09D3AF22" w:rsidR="00485D29" w:rsidRDefault="00485D29" w:rsidP="00485D29">
            <w:pPr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>(2)</w:t>
            </w:r>
            <w:r w:rsidRPr="00A7503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E1309" w:rsidRPr="00A7503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Computer Networking </w:t>
            </w:r>
          </w:p>
          <w:p w14:paraId="60FF4752" w14:textId="22BCF8C1" w:rsidR="00485D29" w:rsidRPr="00A75033" w:rsidRDefault="00485D29" w:rsidP="009E1309">
            <w:pPr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</w:pPr>
            <w:r w:rsidRPr="00A75033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>3</w:t>
            </w:r>
            <w:r w:rsidRPr="00A75033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>)</w:t>
            </w:r>
            <w:r w:rsidR="009E1309" w:rsidRPr="00A7503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Web Design &amp; Development (MERN Stack, Python, C)</w:t>
            </w:r>
          </w:p>
          <w:p w14:paraId="3C5FF692" w14:textId="64E26652" w:rsidR="00485D29" w:rsidRPr="00A75033" w:rsidRDefault="00485D29" w:rsidP="00485D29">
            <w:pPr>
              <w:rPr>
                <w:rFonts w:ascii="Arial" w:hAnsi="Arial" w:cs="Arial"/>
                <w:b/>
                <w:bCs/>
                <w:color w:val="0070C0"/>
                <w:szCs w:val="18"/>
              </w:rPr>
            </w:pPr>
            <w:r w:rsidRPr="00A75033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>(</w:t>
            </w:r>
            <w:r w:rsidR="009E1309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>4</w:t>
            </w:r>
            <w:r w:rsidRPr="00A75033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>)</w:t>
            </w:r>
            <w:r w:rsidRPr="00A7503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UX Design (Adobe XD, Figma, Photoshop)</w:t>
            </w:r>
          </w:p>
          <w:p w14:paraId="58544814" w14:textId="23F03A82" w:rsidR="00485D29" w:rsidRPr="00311673" w:rsidRDefault="00485D29" w:rsidP="00311673">
            <w:pPr>
              <w:rPr>
                <w:rStyle w:val="Hyperlink"/>
                <w:rFonts w:ascii="Arial" w:hAnsi="Arial" w:cs="Arial"/>
                <w:b/>
                <w:bCs/>
                <w:color w:val="auto"/>
                <w:sz w:val="20"/>
                <w:szCs w:val="20"/>
                <w:u w:val="none"/>
              </w:rPr>
            </w:pPr>
            <w:r w:rsidRPr="00A75033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>(</w:t>
            </w:r>
            <w:r w:rsidR="009E1309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>5</w:t>
            </w:r>
            <w:r w:rsidRPr="00A75033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 xml:space="preserve">) </w:t>
            </w:r>
            <w:r w:rsidRPr="00A75033">
              <w:rPr>
                <w:rFonts w:ascii="Arial" w:hAnsi="Arial" w:cs="Arial"/>
                <w:b/>
                <w:bCs/>
                <w:sz w:val="20"/>
                <w:szCs w:val="20"/>
              </w:rPr>
              <w:t>Microsoft Office</w:t>
            </w:r>
          </w:p>
          <w:p w14:paraId="3D32C665" w14:textId="77777777" w:rsidR="00521F9F" w:rsidRPr="00264BBF" w:rsidRDefault="00521F9F" w:rsidP="00521F9F">
            <w:pPr>
              <w:pStyle w:val="Heading2"/>
              <w:rPr>
                <w:rFonts w:ascii="Arial" w:hAnsi="Arial" w:cs="Arial"/>
                <w:color w:val="002060"/>
                <w:sz w:val="28"/>
                <w:szCs w:val="28"/>
              </w:rPr>
            </w:pPr>
            <w:r w:rsidRPr="00264BBF">
              <w:rPr>
                <w:rFonts w:ascii="Arial" w:hAnsi="Arial" w:cs="Arial"/>
                <w:color w:val="002060"/>
                <w:sz w:val="28"/>
                <w:szCs w:val="28"/>
              </w:rPr>
              <w:t>Interpersonal Skills</w:t>
            </w:r>
          </w:p>
          <w:p w14:paraId="61BF5119" w14:textId="6C3ABCB5" w:rsidR="00D12595" w:rsidRPr="00D12595" w:rsidRDefault="00D12595" w:rsidP="00D12595">
            <w:pPr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  <w:r w:rsidRPr="00F16A3E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 xml:space="preserve">(1) </w:t>
            </w:r>
            <w:r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>Ethical Leadership</w:t>
            </w:r>
          </w:p>
          <w:p w14:paraId="3F63844C" w14:textId="15845910" w:rsidR="00521F9F" w:rsidRDefault="00521F9F" w:rsidP="00521F9F">
            <w:pPr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  <w:r w:rsidRPr="00F16A3E">
              <w:rPr>
                <w:b/>
                <w:bCs/>
                <w:color w:val="0070C0"/>
              </w:rPr>
              <w:t>(2)</w:t>
            </w:r>
            <w:r w:rsidRPr="00F16A3E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 xml:space="preserve"> </w:t>
            </w:r>
            <w:r w:rsidR="00311673" w:rsidRPr="006E5E68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>Work Under Pressure</w:t>
            </w:r>
          </w:p>
          <w:p w14:paraId="06377F8D" w14:textId="41025540" w:rsidR="00D12595" w:rsidRPr="006E5E68" w:rsidRDefault="00D12595" w:rsidP="00521F9F">
            <w:pPr>
              <w:rPr>
                <w:rFonts w:ascii="Arial" w:hAnsi="Arial" w:cs="Arial"/>
                <w:b/>
                <w:bCs/>
                <w:color w:val="000000" w:themeColor="text1"/>
                <w:szCs w:val="18"/>
              </w:rPr>
            </w:pPr>
            <w:r w:rsidRPr="00F16A3E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 xml:space="preserve">(3) </w:t>
            </w:r>
            <w:r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>Attention To Details</w:t>
            </w:r>
          </w:p>
          <w:p w14:paraId="6A961140" w14:textId="1434A0FC" w:rsidR="009157A3" w:rsidRPr="00311673" w:rsidRDefault="00521F9F" w:rsidP="00C81589">
            <w:pPr>
              <w:rPr>
                <w:rFonts w:ascii="Arial" w:hAnsi="Arial" w:cs="Arial"/>
                <w:b/>
                <w:bCs/>
                <w:color w:val="000000" w:themeColor="text1"/>
                <w:szCs w:val="18"/>
              </w:rPr>
            </w:pPr>
            <w:r w:rsidRPr="00F16A3E">
              <w:rPr>
                <w:b/>
                <w:bCs/>
                <w:color w:val="0070C0"/>
              </w:rPr>
              <w:t>(</w:t>
            </w:r>
            <w:r w:rsidR="00D12595" w:rsidRPr="00F16A3E">
              <w:rPr>
                <w:b/>
                <w:bCs/>
                <w:color w:val="0070C0"/>
              </w:rPr>
              <w:t>4</w:t>
            </w:r>
            <w:r w:rsidRPr="00F16A3E">
              <w:rPr>
                <w:b/>
                <w:bCs/>
                <w:color w:val="0070C0"/>
              </w:rPr>
              <w:t>)</w:t>
            </w:r>
            <w:r w:rsidRPr="00F16A3E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 xml:space="preserve"> </w:t>
            </w:r>
            <w:r w:rsidRPr="006E5E68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>Problem Solving</w:t>
            </w:r>
          </w:p>
          <w:p w14:paraId="4F5CD215" w14:textId="154A2724" w:rsidR="006E5E68" w:rsidRPr="009B20DE" w:rsidRDefault="006E5E68" w:rsidP="00C81589">
            <w:pPr>
              <w:rPr>
                <w:rFonts w:ascii="Arial" w:hAnsi="Arial" w:cs="Arial"/>
                <w:sz w:val="20"/>
                <w:szCs w:val="20"/>
              </w:rPr>
            </w:pPr>
            <w:r w:rsidRPr="00F16A3E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>(</w:t>
            </w:r>
            <w:r w:rsidR="00311673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>5</w:t>
            </w:r>
            <w:r w:rsidRPr="00F16A3E">
              <w:rPr>
                <w:rFonts w:ascii="Arial" w:hAnsi="Arial" w:cs="Arial"/>
                <w:b/>
                <w:bCs/>
                <w:color w:val="0070C0"/>
                <w:sz w:val="20"/>
                <w:szCs w:val="20"/>
              </w:rPr>
              <w:t xml:space="preserve">) </w:t>
            </w:r>
            <w:r w:rsidRPr="006E5E68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>Goal Oriented</w:t>
            </w:r>
          </w:p>
        </w:tc>
        <w:tc>
          <w:tcPr>
            <w:tcW w:w="720" w:type="dxa"/>
          </w:tcPr>
          <w:p w14:paraId="36F44B31" w14:textId="77777777" w:rsidR="00C81589" w:rsidRPr="009B20DE" w:rsidRDefault="00C81589" w:rsidP="00C81589">
            <w:pPr>
              <w:tabs>
                <w:tab w:val="left" w:pos="990"/>
              </w:tabs>
              <w:rPr>
                <w:rFonts w:ascii="Arial" w:hAnsi="Arial" w:cs="Arial"/>
              </w:rPr>
            </w:pPr>
          </w:p>
        </w:tc>
        <w:tc>
          <w:tcPr>
            <w:tcW w:w="7200" w:type="dxa"/>
            <w:tcBorders>
              <w:bottom w:val="single" w:sz="4" w:space="0" w:color="auto"/>
            </w:tcBorders>
          </w:tcPr>
          <w:sdt>
            <w:sdtPr>
              <w:rPr>
                <w:rFonts w:ascii="Arial" w:hAnsi="Arial" w:cs="Arial"/>
              </w:rPr>
              <w:id w:val="1049110328"/>
              <w:placeholder>
                <w:docPart w:val="B653CCBE93BE4834AF69D12C5D920296"/>
              </w:placeholder>
              <w:temporary/>
              <w:showingPlcHdr/>
              <w15:appearance w15:val="hidden"/>
            </w:sdtPr>
            <w:sdtContent>
              <w:p w14:paraId="05B040C4" w14:textId="6F083D46" w:rsidR="008F56A7" w:rsidRPr="008F56A7" w:rsidRDefault="00C81589" w:rsidP="008F56A7">
                <w:pPr>
                  <w:pStyle w:val="Heading2"/>
                  <w:rPr>
                    <w:rFonts w:ascii="Arial" w:hAnsi="Arial" w:cs="Arial"/>
                  </w:rPr>
                </w:pPr>
                <w:r w:rsidRPr="00ED347A">
                  <w:rPr>
                    <w:rFonts w:ascii="Arial" w:hAnsi="Arial" w:cs="Arial"/>
                    <w:color w:val="002060"/>
                    <w:sz w:val="30"/>
                    <w:szCs w:val="30"/>
                  </w:rPr>
                  <w:t>EDUCATION</w:t>
                </w:r>
              </w:p>
            </w:sdtContent>
          </w:sdt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718"/>
              <w:gridCol w:w="1718"/>
              <w:gridCol w:w="1718"/>
              <w:gridCol w:w="1718"/>
            </w:tblGrid>
            <w:tr w:rsidR="0087658F" w:rsidRPr="009B20DE" w14:paraId="4B836EFB" w14:textId="77777777" w:rsidTr="007C491E">
              <w:trPr>
                <w:trHeight w:val="683"/>
              </w:trPr>
              <w:tc>
                <w:tcPr>
                  <w:tcW w:w="1718" w:type="dxa"/>
                </w:tcPr>
                <w:p w14:paraId="0BDFF336" w14:textId="77777777" w:rsidR="0087658F" w:rsidRPr="0087658F" w:rsidRDefault="0087658F" w:rsidP="003049E6">
                  <w:pPr>
                    <w:framePr w:hSpace="180" w:wrap="around" w:hAnchor="margin" w:x="-180" w:y="-930"/>
                    <w:jc w:val="center"/>
                  </w:pPr>
                </w:p>
                <w:p w14:paraId="0513B251" w14:textId="30A4487E" w:rsidR="0087658F" w:rsidRPr="006E5E68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color w:val="0070C0"/>
                      <w:sz w:val="22"/>
                    </w:rPr>
                  </w:pPr>
                  <w:r w:rsidRPr="006E5E68">
                    <w:rPr>
                      <w:rFonts w:ascii="Arial" w:hAnsi="Arial" w:cs="Arial"/>
                      <w:b/>
                      <w:color w:val="0070C0"/>
                      <w:sz w:val="22"/>
                    </w:rPr>
                    <w:t>Institute</w:t>
                  </w:r>
                </w:p>
              </w:tc>
              <w:tc>
                <w:tcPr>
                  <w:tcW w:w="1718" w:type="dxa"/>
                </w:tcPr>
                <w:p w14:paraId="714459BF" w14:textId="77777777" w:rsidR="0087658F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color w:val="0070C0"/>
                      <w:sz w:val="22"/>
                    </w:rPr>
                  </w:pPr>
                </w:p>
                <w:p w14:paraId="65112F53" w14:textId="533C3B13" w:rsidR="0087658F" w:rsidRPr="0087658F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color w:val="0070C0"/>
                      <w:sz w:val="22"/>
                    </w:rPr>
                  </w:pPr>
                  <w:r>
                    <w:rPr>
                      <w:rFonts w:ascii="Arial" w:hAnsi="Arial" w:cs="Arial"/>
                      <w:b/>
                      <w:color w:val="0070C0"/>
                      <w:sz w:val="22"/>
                    </w:rPr>
                    <w:t>Department</w:t>
                  </w:r>
                </w:p>
              </w:tc>
              <w:tc>
                <w:tcPr>
                  <w:tcW w:w="1718" w:type="dxa"/>
                </w:tcPr>
                <w:p w14:paraId="298215D7" w14:textId="070850D2" w:rsidR="0087658F" w:rsidRPr="006E5E68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color w:val="0070C0"/>
                      <w:sz w:val="22"/>
                    </w:rPr>
                  </w:pPr>
                </w:p>
                <w:p w14:paraId="5FAC83D2" w14:textId="297DD0CF" w:rsidR="0087658F" w:rsidRPr="006E5E68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color w:val="0070C0"/>
                      <w:sz w:val="22"/>
                    </w:rPr>
                  </w:pPr>
                  <w:r w:rsidRPr="006E5E68">
                    <w:rPr>
                      <w:rFonts w:ascii="Arial" w:hAnsi="Arial" w:cs="Arial"/>
                      <w:b/>
                      <w:color w:val="0070C0"/>
                      <w:sz w:val="22"/>
                    </w:rPr>
                    <w:t>Result</w:t>
                  </w:r>
                </w:p>
              </w:tc>
              <w:tc>
                <w:tcPr>
                  <w:tcW w:w="1718" w:type="dxa"/>
                </w:tcPr>
                <w:p w14:paraId="7E8CADEC" w14:textId="77777777" w:rsidR="0087658F" w:rsidRPr="006E5E68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color w:val="0070C0"/>
                      <w:sz w:val="22"/>
                    </w:rPr>
                  </w:pPr>
                </w:p>
                <w:p w14:paraId="784A0A8B" w14:textId="5AC0502B" w:rsidR="0087658F" w:rsidRPr="006E5E68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color w:val="0070C0"/>
                      <w:sz w:val="22"/>
                    </w:rPr>
                  </w:pPr>
                  <w:r w:rsidRPr="006E5E68">
                    <w:rPr>
                      <w:rFonts w:ascii="Arial" w:hAnsi="Arial" w:cs="Arial"/>
                      <w:b/>
                      <w:color w:val="0070C0"/>
                      <w:sz w:val="22"/>
                    </w:rPr>
                    <w:t>Year</w:t>
                  </w:r>
                </w:p>
              </w:tc>
            </w:tr>
            <w:tr w:rsidR="0087658F" w:rsidRPr="009B20DE" w14:paraId="789394D3" w14:textId="77777777" w:rsidTr="008F603D">
              <w:trPr>
                <w:trHeight w:val="890"/>
              </w:trPr>
              <w:tc>
                <w:tcPr>
                  <w:tcW w:w="1718" w:type="dxa"/>
                </w:tcPr>
                <w:p w14:paraId="0C457006" w14:textId="19C0CB04" w:rsidR="0087658F" w:rsidRPr="009B20DE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 w:rsidRPr="009B20DE">
                    <w:rPr>
                      <w:rFonts w:ascii="Arial" w:hAnsi="Arial" w:cs="Arial"/>
                      <w:b/>
                      <w:sz w:val="22"/>
                    </w:rPr>
                    <w:t>B</w:t>
                  </w:r>
                  <w:r w:rsidR="00736B98">
                    <w:rPr>
                      <w:rFonts w:ascii="Arial" w:hAnsi="Arial" w:cs="Arial"/>
                      <w:b/>
                      <w:sz w:val="22"/>
                    </w:rPr>
                    <w:t>RAC</w:t>
                  </w:r>
                  <w:r w:rsidRPr="009B20DE">
                    <w:rPr>
                      <w:rFonts w:ascii="Arial" w:hAnsi="Arial" w:cs="Arial"/>
                      <w:b/>
                      <w:sz w:val="22"/>
                    </w:rPr>
                    <w:t xml:space="preserve"> University</w:t>
                  </w:r>
                </w:p>
              </w:tc>
              <w:tc>
                <w:tcPr>
                  <w:tcW w:w="1718" w:type="dxa"/>
                </w:tcPr>
                <w:p w14:paraId="530F83EA" w14:textId="0C0D3CDF" w:rsidR="0087658F" w:rsidRPr="009B20DE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>
                    <w:rPr>
                      <w:rFonts w:ascii="Arial" w:hAnsi="Arial" w:cs="Arial"/>
                      <w:b/>
                      <w:sz w:val="22"/>
                    </w:rPr>
                    <w:t>Computer Science</w:t>
                  </w:r>
                </w:p>
              </w:tc>
              <w:tc>
                <w:tcPr>
                  <w:tcW w:w="1718" w:type="dxa"/>
                </w:tcPr>
                <w:p w14:paraId="2E5AB880" w14:textId="77777777" w:rsidR="0003228F" w:rsidRPr="0003228F" w:rsidRDefault="000322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Cs w:val="18"/>
                    </w:rPr>
                  </w:pPr>
                </w:p>
                <w:p w14:paraId="5EE74BAD" w14:textId="0F4E97DC" w:rsidR="0087658F" w:rsidRPr="009B20DE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 w:rsidRPr="009B20DE">
                    <w:rPr>
                      <w:rFonts w:ascii="Arial" w:hAnsi="Arial" w:cs="Arial"/>
                      <w:b/>
                      <w:sz w:val="22"/>
                    </w:rPr>
                    <w:t>CGPA: 3.</w:t>
                  </w:r>
                  <w:r w:rsidR="002756A0">
                    <w:rPr>
                      <w:rFonts w:ascii="Arial" w:hAnsi="Arial" w:cs="Arial"/>
                      <w:b/>
                      <w:sz w:val="22"/>
                    </w:rPr>
                    <w:t>4</w:t>
                  </w:r>
                  <w:r w:rsidR="007A4C58">
                    <w:rPr>
                      <w:rFonts w:ascii="Arial" w:hAnsi="Arial" w:cs="Arial"/>
                      <w:b/>
                      <w:sz w:val="22"/>
                    </w:rPr>
                    <w:t>3</w:t>
                  </w:r>
                </w:p>
              </w:tc>
              <w:tc>
                <w:tcPr>
                  <w:tcW w:w="1718" w:type="dxa"/>
                </w:tcPr>
                <w:p w14:paraId="6A4F2036" w14:textId="5EA02D30" w:rsidR="0087658F" w:rsidRPr="009B20DE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>
                    <w:rPr>
                      <w:rFonts w:ascii="Arial" w:hAnsi="Arial" w:cs="Arial"/>
                      <w:b/>
                      <w:sz w:val="22"/>
                    </w:rPr>
                    <w:t>20</w:t>
                  </w:r>
                  <w:r w:rsidR="00736B98">
                    <w:rPr>
                      <w:rFonts w:ascii="Arial" w:hAnsi="Arial" w:cs="Arial"/>
                      <w:b/>
                      <w:sz w:val="22"/>
                    </w:rPr>
                    <w:t>19 – Present (4</w:t>
                  </w:r>
                  <w:r w:rsidR="00736B98" w:rsidRPr="00736B98">
                    <w:rPr>
                      <w:rFonts w:ascii="Arial" w:hAnsi="Arial" w:cs="Arial"/>
                      <w:b/>
                      <w:sz w:val="22"/>
                      <w:vertAlign w:val="superscript"/>
                    </w:rPr>
                    <w:t>th</w:t>
                  </w:r>
                  <w:r w:rsidR="00736B98">
                    <w:rPr>
                      <w:rFonts w:ascii="Arial" w:hAnsi="Arial" w:cs="Arial"/>
                      <w:b/>
                      <w:sz w:val="22"/>
                    </w:rPr>
                    <w:t xml:space="preserve"> year)</w:t>
                  </w:r>
                </w:p>
              </w:tc>
            </w:tr>
            <w:tr w:rsidR="0087658F" w:rsidRPr="009B20DE" w14:paraId="6A0067B6" w14:textId="77777777" w:rsidTr="00B66717">
              <w:trPr>
                <w:trHeight w:val="822"/>
              </w:trPr>
              <w:tc>
                <w:tcPr>
                  <w:tcW w:w="1718" w:type="dxa"/>
                </w:tcPr>
                <w:p w14:paraId="50C1615B" w14:textId="31466BCF" w:rsidR="0087658F" w:rsidRPr="009B20DE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 w:rsidRPr="009B20DE">
                    <w:rPr>
                      <w:rFonts w:ascii="Arial" w:hAnsi="Arial" w:cs="Arial"/>
                      <w:b/>
                      <w:sz w:val="22"/>
                    </w:rPr>
                    <w:t>Shaheed Police Smrity College</w:t>
                  </w:r>
                </w:p>
              </w:tc>
              <w:tc>
                <w:tcPr>
                  <w:tcW w:w="1718" w:type="dxa"/>
                </w:tcPr>
                <w:p w14:paraId="00A64E77" w14:textId="05E9AB91" w:rsidR="0087658F" w:rsidRPr="009B20DE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>
                    <w:rPr>
                      <w:rFonts w:ascii="Arial" w:hAnsi="Arial" w:cs="Arial"/>
                      <w:b/>
                      <w:sz w:val="22"/>
                    </w:rPr>
                    <w:t>Science</w:t>
                  </w:r>
                </w:p>
              </w:tc>
              <w:tc>
                <w:tcPr>
                  <w:tcW w:w="1718" w:type="dxa"/>
                </w:tcPr>
                <w:p w14:paraId="25C0BFE5" w14:textId="5A692E33" w:rsidR="0087658F" w:rsidRPr="009B20DE" w:rsidRDefault="0087658F" w:rsidP="003049E6">
                  <w:pPr>
                    <w:framePr w:hSpace="180" w:wrap="around" w:hAnchor="margin" w:x="-180" w:y="-930"/>
                    <w:spacing w:after="2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 w:rsidRPr="009B20DE">
                    <w:rPr>
                      <w:rFonts w:ascii="Arial" w:hAnsi="Arial" w:cs="Arial"/>
                      <w:b/>
                      <w:sz w:val="22"/>
                    </w:rPr>
                    <w:t>GPA: 4.50</w:t>
                  </w:r>
                </w:p>
              </w:tc>
              <w:tc>
                <w:tcPr>
                  <w:tcW w:w="1718" w:type="dxa"/>
                </w:tcPr>
                <w:p w14:paraId="6E8E73E1" w14:textId="4A02250A" w:rsidR="0087658F" w:rsidRPr="009B20DE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 w:rsidRPr="009B20DE">
                    <w:rPr>
                      <w:rFonts w:ascii="Arial" w:hAnsi="Arial" w:cs="Arial"/>
                      <w:b/>
                      <w:sz w:val="22"/>
                    </w:rPr>
                    <w:t>2018</w:t>
                  </w:r>
                </w:p>
              </w:tc>
            </w:tr>
            <w:tr w:rsidR="0087658F" w:rsidRPr="009B20DE" w14:paraId="48F66C44" w14:textId="77777777" w:rsidTr="00B66717">
              <w:trPr>
                <w:trHeight w:val="899"/>
              </w:trPr>
              <w:tc>
                <w:tcPr>
                  <w:tcW w:w="1718" w:type="dxa"/>
                </w:tcPr>
                <w:p w14:paraId="2C979D64" w14:textId="60A5F691" w:rsidR="0087658F" w:rsidRPr="009B20DE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 w:rsidRPr="009B20DE">
                    <w:rPr>
                      <w:rFonts w:ascii="Arial" w:hAnsi="Arial" w:cs="Arial"/>
                      <w:b/>
                      <w:sz w:val="22"/>
                    </w:rPr>
                    <w:t>Monipur High School &amp; College</w:t>
                  </w:r>
                </w:p>
              </w:tc>
              <w:tc>
                <w:tcPr>
                  <w:tcW w:w="1718" w:type="dxa"/>
                </w:tcPr>
                <w:p w14:paraId="787084BF" w14:textId="50190D58" w:rsidR="0087658F" w:rsidRPr="009B20DE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>
                    <w:rPr>
                      <w:rFonts w:ascii="Arial" w:hAnsi="Arial" w:cs="Arial"/>
                      <w:b/>
                      <w:sz w:val="22"/>
                    </w:rPr>
                    <w:t>Science</w:t>
                  </w:r>
                </w:p>
              </w:tc>
              <w:tc>
                <w:tcPr>
                  <w:tcW w:w="1718" w:type="dxa"/>
                </w:tcPr>
                <w:p w14:paraId="4F7DCADC" w14:textId="369A055C" w:rsidR="0087658F" w:rsidRPr="009B20DE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 w:rsidRPr="009B20DE">
                    <w:rPr>
                      <w:rFonts w:ascii="Arial" w:hAnsi="Arial" w:cs="Arial"/>
                      <w:b/>
                      <w:sz w:val="22"/>
                    </w:rPr>
                    <w:t>GPA: 4.61</w:t>
                  </w:r>
                </w:p>
              </w:tc>
              <w:tc>
                <w:tcPr>
                  <w:tcW w:w="1718" w:type="dxa"/>
                </w:tcPr>
                <w:p w14:paraId="27DC4958" w14:textId="367B4CB0" w:rsidR="0087658F" w:rsidRPr="009B20DE" w:rsidRDefault="0087658F" w:rsidP="003049E6">
                  <w:pPr>
                    <w:framePr w:hSpace="180" w:wrap="around" w:hAnchor="margin" w:x="-180" w:y="-930"/>
                    <w:jc w:val="center"/>
                    <w:rPr>
                      <w:rFonts w:ascii="Arial" w:hAnsi="Arial" w:cs="Arial"/>
                      <w:b/>
                      <w:sz w:val="22"/>
                    </w:rPr>
                  </w:pPr>
                  <w:r w:rsidRPr="009B20DE">
                    <w:rPr>
                      <w:rFonts w:ascii="Arial" w:hAnsi="Arial" w:cs="Arial"/>
                      <w:b/>
                      <w:sz w:val="22"/>
                    </w:rPr>
                    <w:t>2016</w:t>
                  </w:r>
                </w:p>
              </w:tc>
            </w:tr>
          </w:tbl>
          <w:p w14:paraId="7A6120B1" w14:textId="77777777" w:rsidR="00E55909" w:rsidRPr="00CD5A91" w:rsidRDefault="00E55909" w:rsidP="003F70A5">
            <w:pPr>
              <w:pStyle w:val="Heading2"/>
              <w:rPr>
                <w:rFonts w:ascii="Arial" w:hAnsi="Arial" w:cs="Arial"/>
                <w:color w:val="002060"/>
                <w:sz w:val="4"/>
                <w:szCs w:val="4"/>
              </w:rPr>
            </w:pPr>
          </w:p>
          <w:p w14:paraId="2118B188" w14:textId="0900AFB3" w:rsidR="003F70A5" w:rsidRPr="00ED347A" w:rsidRDefault="00576874" w:rsidP="003F70A5">
            <w:pPr>
              <w:pStyle w:val="Heading2"/>
              <w:rPr>
                <w:rFonts w:ascii="Arial" w:hAnsi="Arial" w:cs="Arial"/>
                <w:color w:val="002060"/>
                <w:sz w:val="30"/>
                <w:szCs w:val="30"/>
              </w:rPr>
            </w:pPr>
            <w:r>
              <w:rPr>
                <w:rFonts w:ascii="Arial" w:hAnsi="Arial" w:cs="Arial"/>
                <w:color w:val="002060"/>
                <w:sz w:val="30"/>
                <w:szCs w:val="30"/>
              </w:rPr>
              <w:t>Thesis</w:t>
            </w:r>
          </w:p>
          <w:p w14:paraId="64DE73F5" w14:textId="77EC7152" w:rsidR="003F70A5" w:rsidRPr="00896035" w:rsidRDefault="00576874" w:rsidP="00B72F78">
            <w:pPr>
              <w:rPr>
                <w:rFonts w:ascii="Arial" w:hAnsi="Arial" w:cs="Arial"/>
                <w:b/>
                <w:bCs/>
                <w:sz w:val="27"/>
                <w:szCs w:val="27"/>
              </w:rPr>
            </w:pPr>
            <w:r w:rsidRPr="00896035">
              <w:rPr>
                <w:rFonts w:ascii="Arial" w:hAnsi="Arial" w:cs="Arial"/>
                <w:b/>
                <w:bCs/>
                <w:sz w:val="27"/>
                <w:szCs w:val="27"/>
              </w:rPr>
              <w:t>Securing IOT Devices with Lightweight</w:t>
            </w:r>
            <w:r w:rsidR="00373076" w:rsidRPr="00896035">
              <w:rPr>
                <w:rFonts w:ascii="Arial" w:hAnsi="Arial" w:cs="Arial"/>
                <w:b/>
                <w:bCs/>
                <w:sz w:val="27"/>
                <w:szCs w:val="27"/>
              </w:rPr>
              <w:t xml:space="preserve"> </w:t>
            </w:r>
            <w:r w:rsidRPr="00896035">
              <w:rPr>
                <w:rFonts w:ascii="Arial" w:hAnsi="Arial" w:cs="Arial"/>
                <w:b/>
                <w:bCs/>
                <w:sz w:val="27"/>
                <w:szCs w:val="27"/>
              </w:rPr>
              <w:t>Cryptography</w:t>
            </w:r>
          </w:p>
          <w:p w14:paraId="57D101EE" w14:textId="7C21455D" w:rsidR="002D4098" w:rsidRDefault="00576874" w:rsidP="00C8158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color w:val="0070C0"/>
                <w:sz w:val="22"/>
              </w:rPr>
              <w:t>Supervisor</w:t>
            </w:r>
            <w:r w:rsidR="002D4098">
              <w:rPr>
                <w:rFonts w:ascii="Arial" w:hAnsi="Arial" w:cs="Arial"/>
                <w:sz w:val="22"/>
              </w:rPr>
              <w:t xml:space="preserve">: </w:t>
            </w:r>
            <w:r>
              <w:rPr>
                <w:rFonts w:ascii="Arial" w:hAnsi="Arial" w:cs="Arial"/>
                <w:sz w:val="22"/>
              </w:rPr>
              <w:t>Dr. M</w:t>
            </w:r>
            <w:r w:rsidR="00105F6E">
              <w:rPr>
                <w:rFonts w:ascii="Arial" w:hAnsi="Arial" w:cs="Arial"/>
                <w:sz w:val="22"/>
              </w:rPr>
              <w:t>u</w:t>
            </w:r>
            <w:r>
              <w:rPr>
                <w:rFonts w:ascii="Arial" w:hAnsi="Arial" w:cs="Arial"/>
                <w:sz w:val="22"/>
              </w:rPr>
              <w:t>hammad Iqbal Hossain</w:t>
            </w:r>
          </w:p>
          <w:p w14:paraId="6ACF3378" w14:textId="07BA524C" w:rsidR="00D85FC7" w:rsidRDefault="00E1438D" w:rsidP="00B05104">
            <w:pPr>
              <w:rPr>
                <w:rFonts w:ascii="Arial" w:eastAsia="Arial" w:hAnsi="Arial" w:cs="Arial"/>
                <w:sz w:val="22"/>
              </w:rPr>
            </w:pPr>
            <w:r>
              <w:rPr>
                <w:rFonts w:ascii="Arial" w:eastAsia="Arial" w:hAnsi="Arial" w:cs="Arial"/>
                <w:b/>
                <w:bCs/>
                <w:color w:val="0070C0"/>
                <w:sz w:val="22"/>
              </w:rPr>
              <w:t>Timeline</w:t>
            </w:r>
            <w:r w:rsidR="00B72F78" w:rsidRPr="00BE356C">
              <w:rPr>
                <w:rFonts w:ascii="Arial" w:eastAsia="Arial" w:hAnsi="Arial" w:cs="Arial"/>
                <w:b/>
                <w:bCs/>
                <w:color w:val="0070C0"/>
                <w:sz w:val="22"/>
              </w:rPr>
              <w:t xml:space="preserve">: </w:t>
            </w:r>
            <w:r w:rsidR="00576874" w:rsidRPr="00576874">
              <w:rPr>
                <w:rFonts w:ascii="Arial" w:eastAsia="Arial" w:hAnsi="Arial" w:cs="Arial"/>
                <w:color w:val="B85A22" w:themeColor="accent2" w:themeShade="BF"/>
                <w:sz w:val="22"/>
              </w:rPr>
              <w:t xml:space="preserve"> </w:t>
            </w:r>
            <w:r w:rsidR="00576874" w:rsidRPr="00932510">
              <w:rPr>
                <w:rFonts w:ascii="Arial" w:eastAsia="Arial" w:hAnsi="Arial" w:cs="Arial"/>
                <w:sz w:val="22"/>
              </w:rPr>
              <w:t>Summer 2023</w:t>
            </w:r>
            <w:r w:rsidRPr="00932510">
              <w:rPr>
                <w:rFonts w:ascii="Arial" w:eastAsia="Arial" w:hAnsi="Arial" w:cs="Arial"/>
                <w:sz w:val="22"/>
              </w:rPr>
              <w:t xml:space="preserve"> </w:t>
            </w:r>
            <w:r w:rsidR="005568D8">
              <w:rPr>
                <w:rFonts w:ascii="Arial" w:eastAsia="Arial" w:hAnsi="Arial" w:cs="Arial"/>
                <w:sz w:val="22"/>
              </w:rPr>
              <w:t>–</w:t>
            </w:r>
            <w:r w:rsidRPr="00932510">
              <w:rPr>
                <w:rFonts w:ascii="Arial" w:eastAsia="Arial" w:hAnsi="Arial" w:cs="Arial"/>
                <w:sz w:val="22"/>
              </w:rPr>
              <w:t xml:space="preserve"> </w:t>
            </w:r>
            <w:r w:rsidR="00265A9D" w:rsidRPr="00932510">
              <w:rPr>
                <w:rFonts w:ascii="Arial" w:eastAsia="Arial" w:hAnsi="Arial" w:cs="Arial"/>
                <w:sz w:val="22"/>
              </w:rPr>
              <w:t>Present</w:t>
            </w:r>
          </w:p>
          <w:p w14:paraId="55E64574" w14:textId="77777777" w:rsidR="00BC7659" w:rsidRPr="0005641F" w:rsidRDefault="00BC7659" w:rsidP="00B05104">
            <w:pPr>
              <w:rPr>
                <w:rFonts w:ascii="Arial" w:eastAsia="Arial" w:hAnsi="Arial" w:cs="Arial"/>
                <w:sz w:val="16"/>
                <w:szCs w:val="16"/>
              </w:rPr>
            </w:pPr>
          </w:p>
          <w:p w14:paraId="5E64F52A" w14:textId="07FBE036" w:rsidR="6733987A" w:rsidRPr="00ED347A" w:rsidRDefault="6733987A" w:rsidP="6733987A">
            <w:pPr>
              <w:pStyle w:val="Heading2"/>
              <w:rPr>
                <w:color w:val="002060"/>
                <w:sz w:val="30"/>
                <w:szCs w:val="30"/>
              </w:rPr>
            </w:pPr>
            <w:r w:rsidRPr="00ED347A">
              <w:rPr>
                <w:rFonts w:ascii="Arial" w:hAnsi="Arial" w:cs="Arial"/>
                <w:color w:val="002060"/>
                <w:sz w:val="30"/>
                <w:szCs w:val="30"/>
              </w:rPr>
              <w:t>Certification</w:t>
            </w:r>
          </w:p>
          <w:p w14:paraId="38363EB5" w14:textId="77777777" w:rsidR="00E5576B" w:rsidRPr="00E62A93" w:rsidRDefault="00E5576B" w:rsidP="00E5576B">
            <w:pPr>
              <w:rPr>
                <w:rFonts w:ascii="Arial" w:hAnsi="Arial" w:cs="Arial"/>
                <w:b/>
                <w:color w:val="0070C0"/>
                <w:sz w:val="22"/>
              </w:rPr>
            </w:pPr>
            <w:r w:rsidRPr="00E62A93">
              <w:rPr>
                <w:rFonts w:ascii="Arial" w:hAnsi="Arial" w:cs="Arial"/>
                <w:b/>
                <w:color w:val="0070C0"/>
                <w:sz w:val="22"/>
              </w:rPr>
              <w:t>Python 3 Programming</w:t>
            </w:r>
            <w:r>
              <w:rPr>
                <w:rFonts w:ascii="Arial" w:hAnsi="Arial" w:cs="Arial"/>
                <w:b/>
                <w:color w:val="0070C0"/>
                <w:sz w:val="22"/>
              </w:rPr>
              <w:t xml:space="preserve"> (University of Michigan)</w:t>
            </w:r>
          </w:p>
          <w:p w14:paraId="6B5A9CD4" w14:textId="56580EC5" w:rsidR="00E5576B" w:rsidRPr="00E5576B" w:rsidRDefault="00E5576B" w:rsidP="00A9030F">
            <w:pPr>
              <w:rPr>
                <w:rFonts w:ascii="Arial" w:hAnsi="Arial" w:cs="Arial"/>
                <w:color w:val="B85A22" w:themeColor="accent2" w:themeShade="BF"/>
                <w:sz w:val="22"/>
                <w:u w:val="single"/>
              </w:rPr>
            </w:pPr>
            <w:r w:rsidRPr="4ACC7219">
              <w:rPr>
                <w:rFonts w:ascii="Arial" w:hAnsi="Arial" w:cs="Arial"/>
                <w:b/>
                <w:bCs/>
                <w:sz w:val="22"/>
              </w:rPr>
              <w:t>Link:</w:t>
            </w:r>
            <w:r w:rsidRPr="4ACC7219">
              <w:rPr>
                <w:rFonts w:ascii="Arial" w:hAnsi="Arial" w:cs="Arial"/>
                <w:sz w:val="22"/>
              </w:rPr>
              <w:t xml:space="preserve"> </w:t>
            </w:r>
            <w:hyperlink r:id="rId12">
              <w:r w:rsidRPr="4ACC7219">
                <w:rPr>
                  <w:rStyle w:val="Hyperlink"/>
                  <w:rFonts w:ascii="Arial" w:hAnsi="Arial" w:cs="Arial"/>
                  <w:sz w:val="22"/>
                </w:rPr>
                <w:t>https://coursera.org/verify/specialization/VZE5NSGJNEBY</w:t>
              </w:r>
            </w:hyperlink>
          </w:p>
          <w:p w14:paraId="30BF5BEC" w14:textId="77777777" w:rsidR="00E5576B" w:rsidRPr="00CD4D02" w:rsidRDefault="00E5576B" w:rsidP="00A9030F">
            <w:pPr>
              <w:rPr>
                <w:rFonts w:ascii="Arial" w:hAnsi="Arial" w:cs="Arial"/>
                <w:b/>
                <w:bCs/>
                <w:color w:val="0070C0"/>
                <w:sz w:val="16"/>
                <w:szCs w:val="16"/>
              </w:rPr>
            </w:pPr>
          </w:p>
          <w:p w14:paraId="2D4ACA77" w14:textId="0E3F62D6" w:rsidR="00A9030F" w:rsidRPr="00E62A93" w:rsidRDefault="00A9030F" w:rsidP="00A9030F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  <w:r w:rsidRPr="00E62A93">
              <w:rPr>
                <w:rFonts w:ascii="Arial" w:hAnsi="Arial" w:cs="Arial"/>
                <w:b/>
                <w:bCs/>
                <w:color w:val="0070C0"/>
                <w:sz w:val="22"/>
              </w:rPr>
              <w:t>Google – The Bits and Bytes of Computer Networking</w:t>
            </w:r>
          </w:p>
          <w:p w14:paraId="78E96814" w14:textId="0D65EF22" w:rsidR="00A9030F" w:rsidRDefault="00A9030F" w:rsidP="00EA352F">
            <w:pPr>
              <w:rPr>
                <w:rStyle w:val="Hyperlink"/>
                <w:rFonts w:ascii="Arial" w:hAnsi="Arial" w:cs="Arial"/>
                <w:sz w:val="22"/>
              </w:rPr>
            </w:pPr>
            <w:r w:rsidRPr="5B7778D2">
              <w:rPr>
                <w:rFonts w:ascii="Arial" w:hAnsi="Arial" w:cs="Arial"/>
                <w:b/>
                <w:bCs/>
                <w:sz w:val="22"/>
              </w:rPr>
              <w:t>Link:</w:t>
            </w:r>
            <w:r w:rsidRPr="5B7778D2">
              <w:rPr>
                <w:rFonts w:ascii="Arial" w:hAnsi="Arial" w:cs="Arial"/>
                <w:sz w:val="22"/>
              </w:rPr>
              <w:t xml:space="preserve"> </w:t>
            </w:r>
            <w:hyperlink r:id="rId13">
              <w:r w:rsidRPr="5B7778D2">
                <w:rPr>
                  <w:rStyle w:val="Hyperlink"/>
                  <w:rFonts w:ascii="Arial" w:hAnsi="Arial" w:cs="Arial"/>
                  <w:sz w:val="22"/>
                </w:rPr>
                <w:t>https:// coursera.org/verify/4HZJECJNCVT7</w:t>
              </w:r>
            </w:hyperlink>
          </w:p>
          <w:p w14:paraId="79570FCD" w14:textId="77777777" w:rsidR="00EA352F" w:rsidRPr="00CD4D02" w:rsidRDefault="00EA352F" w:rsidP="6733987A">
            <w:pPr>
              <w:rPr>
                <w:rFonts w:ascii="Arial" w:hAnsi="Arial" w:cs="Arial"/>
                <w:b/>
                <w:bCs/>
                <w:color w:val="0070C0"/>
                <w:sz w:val="16"/>
                <w:szCs w:val="16"/>
              </w:rPr>
            </w:pPr>
          </w:p>
          <w:p w14:paraId="45F7B300" w14:textId="36437F5D" w:rsidR="6733987A" w:rsidRPr="00E62A93" w:rsidRDefault="6733987A" w:rsidP="6733987A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  <w:r w:rsidRPr="00E62A93">
              <w:rPr>
                <w:rFonts w:ascii="Arial" w:hAnsi="Arial" w:cs="Arial"/>
                <w:b/>
                <w:bCs/>
                <w:color w:val="0070C0"/>
                <w:sz w:val="22"/>
              </w:rPr>
              <w:t>Full Stack MERN Web Development with JavaScript</w:t>
            </w:r>
            <w:r w:rsidR="00DB7A39"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 (Bohubrihi)</w:t>
            </w:r>
          </w:p>
          <w:p w14:paraId="324E2FFD" w14:textId="0CCC0AF9" w:rsidR="0089435C" w:rsidRDefault="6733987A" w:rsidP="6733987A">
            <w:pPr>
              <w:rPr>
                <w:rStyle w:val="Hyperlink"/>
                <w:rFonts w:ascii="Arial" w:hAnsi="Arial" w:cs="Arial"/>
                <w:sz w:val="22"/>
              </w:rPr>
            </w:pPr>
            <w:r w:rsidRPr="6733987A">
              <w:rPr>
                <w:rFonts w:ascii="Arial" w:hAnsi="Arial" w:cs="Arial"/>
                <w:b/>
                <w:bCs/>
                <w:sz w:val="22"/>
              </w:rPr>
              <w:t>Link:</w:t>
            </w:r>
            <w:r w:rsidR="004410D9" w:rsidRPr="004410D9">
              <w:rPr>
                <w:rStyle w:val="Hyperlink"/>
                <w:rFonts w:ascii="Arial" w:hAnsi="Arial" w:cs="Arial"/>
                <w:sz w:val="22"/>
              </w:rPr>
              <w:t>https://drive.google.com/file/d/1OWCFnLYR6wewxLZRFypC3bE1CSTnMAFh/view?usp=sharing</w:t>
            </w:r>
          </w:p>
          <w:p w14:paraId="010B624F" w14:textId="77777777" w:rsidR="009B6892" w:rsidRPr="00CD4D02" w:rsidRDefault="009B6892" w:rsidP="6733987A">
            <w:pPr>
              <w:rPr>
                <w:rStyle w:val="Hyperlink"/>
                <w:rFonts w:ascii="Arial" w:hAnsi="Arial" w:cs="Arial"/>
                <w:sz w:val="16"/>
                <w:szCs w:val="16"/>
              </w:rPr>
            </w:pPr>
          </w:p>
          <w:p w14:paraId="027AF420" w14:textId="77777777" w:rsidR="009B6892" w:rsidRPr="00E62A93" w:rsidRDefault="009B6892" w:rsidP="009B6892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  <w:r w:rsidRPr="00E62A93">
              <w:rPr>
                <w:rFonts w:ascii="Arial" w:hAnsi="Arial" w:cs="Arial"/>
                <w:b/>
                <w:bCs/>
                <w:color w:val="0070C0"/>
                <w:sz w:val="22"/>
              </w:rPr>
              <w:t>Google – Technical Support Fundamentals</w:t>
            </w:r>
          </w:p>
          <w:p w14:paraId="450CF747" w14:textId="71D093E7" w:rsidR="00D969EE" w:rsidRDefault="009B6892" w:rsidP="009B6892">
            <w:pPr>
              <w:rPr>
                <w:rFonts w:ascii="Arial" w:hAnsi="Arial" w:cs="Arial"/>
                <w:color w:val="B85A22" w:themeColor="accent2" w:themeShade="BF"/>
                <w:sz w:val="22"/>
                <w:u w:val="single"/>
              </w:rPr>
            </w:pPr>
            <w:r w:rsidRPr="5B7778D2">
              <w:rPr>
                <w:rFonts w:ascii="Arial" w:hAnsi="Arial" w:cs="Arial"/>
                <w:b/>
                <w:bCs/>
                <w:sz w:val="22"/>
              </w:rPr>
              <w:t>Link:</w:t>
            </w:r>
            <w:r w:rsidRPr="5B7778D2">
              <w:rPr>
                <w:rFonts w:ascii="Arial" w:hAnsi="Arial" w:cs="Arial"/>
                <w:sz w:val="22"/>
              </w:rPr>
              <w:t xml:space="preserve"> </w:t>
            </w:r>
            <w:r w:rsidRPr="5B7778D2">
              <w:rPr>
                <w:rFonts w:ascii="Arial" w:hAnsi="Arial" w:cs="Arial"/>
                <w:color w:val="B85A22" w:themeColor="accent2" w:themeShade="BF"/>
                <w:sz w:val="22"/>
                <w:u w:val="single"/>
              </w:rPr>
              <w:t>coursera.org/verify/5DNPCSQDDXRA</w:t>
            </w:r>
          </w:p>
          <w:p w14:paraId="27570F2E" w14:textId="77777777" w:rsidR="006769E0" w:rsidRPr="006769E0" w:rsidRDefault="006769E0" w:rsidP="008C6182">
            <w:pPr>
              <w:rPr>
                <w:rFonts w:ascii="Arial" w:hAnsi="Arial" w:cs="Arial"/>
                <w:color w:val="B85A22" w:themeColor="accent2" w:themeShade="BF"/>
                <w:sz w:val="4"/>
                <w:szCs w:val="4"/>
                <w:u w:val="single"/>
              </w:rPr>
            </w:pPr>
          </w:p>
          <w:p w14:paraId="1C91B9DB" w14:textId="77777777" w:rsidR="006769E0" w:rsidRPr="00E80D21" w:rsidRDefault="006769E0" w:rsidP="006769E0">
            <w:pPr>
              <w:pStyle w:val="Heading2"/>
              <w:rPr>
                <w:rFonts w:ascii="Arial" w:hAnsi="Arial" w:cs="Arial"/>
                <w:color w:val="002060"/>
                <w:sz w:val="30"/>
                <w:szCs w:val="30"/>
              </w:rPr>
            </w:pPr>
            <w:r w:rsidRPr="00E80D21">
              <w:rPr>
                <w:rFonts w:ascii="Arial" w:hAnsi="Arial" w:cs="Arial"/>
                <w:color w:val="002060"/>
                <w:sz w:val="30"/>
                <w:szCs w:val="30"/>
              </w:rPr>
              <w:lastRenderedPageBreak/>
              <w:t>Project</w:t>
            </w:r>
          </w:p>
          <w:p w14:paraId="1D93CE58" w14:textId="1F5F408B" w:rsidR="006769E0" w:rsidRPr="00077599" w:rsidRDefault="006769E0" w:rsidP="006769E0">
            <w:r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Cryptography: </w:t>
            </w:r>
            <w:r w:rsidR="001C341F">
              <w:rPr>
                <w:rFonts w:ascii="Arial" w:eastAsia="Arial" w:hAnsi="Arial" w:cs="Arial"/>
                <w:b/>
                <w:bCs/>
                <w:color w:val="0070C0"/>
                <w:sz w:val="28"/>
                <w:szCs w:val="28"/>
              </w:rPr>
              <w:t>OTG</w:t>
            </w:r>
            <w:r w:rsidRPr="00077599">
              <w:rPr>
                <w:rFonts w:ascii="Arial" w:eastAsia="Arial" w:hAnsi="Arial" w:cs="Arial"/>
                <w:b/>
                <w:bCs/>
                <w:color w:val="0070C0"/>
                <w:sz w:val="28"/>
                <w:szCs w:val="28"/>
              </w:rPr>
              <w:t xml:space="preserve"> </w:t>
            </w:r>
            <w:r w:rsidR="001C341F">
              <w:rPr>
                <w:rFonts w:ascii="Arial" w:eastAsia="Arial" w:hAnsi="Arial" w:cs="Arial"/>
                <w:b/>
                <w:bCs/>
                <w:color w:val="0070C0"/>
                <w:sz w:val="28"/>
                <w:szCs w:val="28"/>
              </w:rPr>
              <w:t>Cryptography</w:t>
            </w:r>
          </w:p>
          <w:p w14:paraId="4A5FB9E5" w14:textId="77777777" w:rsidR="006769E0" w:rsidRPr="00077599" w:rsidRDefault="006769E0" w:rsidP="006769E0">
            <w:pPr>
              <w:rPr>
                <w:b/>
                <w:bCs/>
                <w:sz w:val="22"/>
              </w:rPr>
            </w:pPr>
            <w:r w:rsidRPr="15D22B24">
              <w:rPr>
                <w:b/>
                <w:bCs/>
                <w:sz w:val="22"/>
              </w:rPr>
              <w:t>Link:</w:t>
            </w:r>
            <w:r>
              <w:rPr>
                <w:b/>
                <w:bCs/>
                <w:sz w:val="22"/>
              </w:rPr>
              <w:t xml:space="preserve"> </w:t>
            </w:r>
            <w:r w:rsidRPr="15D22B24">
              <w:rPr>
                <w:rFonts w:ascii="Arial" w:eastAsia="Arial" w:hAnsi="Arial" w:cs="Arial"/>
                <w:color w:val="DD8047" w:themeColor="accent2"/>
                <w:sz w:val="22"/>
                <w:u w:val="single"/>
              </w:rPr>
              <w:t>https://github.com/ahmedinsider/Network-Building-for-Counter-Terrorism-Unit.git</w:t>
            </w:r>
          </w:p>
          <w:p w14:paraId="556B5B4F" w14:textId="77777777" w:rsidR="006769E0" w:rsidRPr="00D73040" w:rsidRDefault="006769E0" w:rsidP="006769E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129ACCBB" w14:textId="77777777" w:rsidR="006769E0" w:rsidRPr="00077599" w:rsidRDefault="006769E0" w:rsidP="006769E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15D22B24">
              <w:rPr>
                <w:rFonts w:ascii="Arial" w:hAnsi="Arial" w:cs="Arial"/>
                <w:b/>
                <w:bCs/>
                <w:sz w:val="28"/>
                <w:szCs w:val="28"/>
              </w:rPr>
              <w:t>Computer Networking:</w:t>
            </w:r>
            <w:r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077599">
              <w:rPr>
                <w:rFonts w:ascii="Arial" w:eastAsia="Arial" w:hAnsi="Arial" w:cs="Arial"/>
                <w:b/>
                <w:bCs/>
                <w:color w:val="0070C0"/>
                <w:sz w:val="28"/>
                <w:szCs w:val="28"/>
              </w:rPr>
              <w:t>Network Building for Counter Terrorism Unit</w:t>
            </w:r>
          </w:p>
          <w:p w14:paraId="57ACCC0B" w14:textId="77777777" w:rsidR="006769E0" w:rsidRDefault="006769E0" w:rsidP="006769E0">
            <w:pPr>
              <w:rPr>
                <w:rFonts w:ascii="Arial" w:eastAsia="Arial" w:hAnsi="Arial" w:cs="Arial"/>
                <w:color w:val="DD8047" w:themeColor="accent2"/>
                <w:sz w:val="22"/>
                <w:u w:val="single"/>
              </w:rPr>
            </w:pPr>
            <w:r w:rsidRPr="15D22B24">
              <w:rPr>
                <w:b/>
                <w:bCs/>
                <w:sz w:val="22"/>
              </w:rPr>
              <w:t>Link:</w:t>
            </w:r>
            <w:r>
              <w:rPr>
                <w:b/>
                <w:bCs/>
                <w:sz w:val="22"/>
              </w:rPr>
              <w:t xml:space="preserve"> </w:t>
            </w:r>
            <w:hyperlink r:id="rId14" w:history="1">
              <w:r w:rsidRPr="003707C8">
                <w:rPr>
                  <w:rStyle w:val="Hyperlink"/>
                  <w:rFonts w:ascii="Arial" w:eastAsia="Arial" w:hAnsi="Arial" w:cs="Arial"/>
                  <w:sz w:val="22"/>
                </w:rPr>
                <w:t>https://github.com/ahmedinsider/Network-Building-for-Counter-Terrorism-Unit.git</w:t>
              </w:r>
            </w:hyperlink>
          </w:p>
          <w:p w14:paraId="1B1C9EFC" w14:textId="77777777" w:rsidR="006769E0" w:rsidRDefault="006769E0" w:rsidP="006769E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340BECFC" w14:textId="77777777" w:rsidR="006769E0" w:rsidRDefault="006769E0" w:rsidP="006769E0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279D3BEF">
              <w:rPr>
                <w:rFonts w:ascii="Arial" w:hAnsi="Arial" w:cs="Arial"/>
                <w:b/>
                <w:bCs/>
                <w:sz w:val="28"/>
                <w:szCs w:val="28"/>
              </w:rPr>
              <w:t>Web Design &amp; Development:</w:t>
            </w:r>
          </w:p>
          <w:p w14:paraId="488F454E" w14:textId="77777777" w:rsidR="006769E0" w:rsidRDefault="006769E0" w:rsidP="006769E0">
            <w:pPr>
              <w:rPr>
                <w:rFonts w:ascii="Arial" w:hAnsi="Arial" w:cs="Arial"/>
                <w:b/>
                <w:bCs/>
                <w:color w:val="7030A0"/>
                <w:szCs w:val="18"/>
              </w:rPr>
            </w:pPr>
          </w:p>
          <w:p w14:paraId="3B629F4C" w14:textId="77777777" w:rsidR="006769E0" w:rsidRPr="004807EA" w:rsidRDefault="006769E0" w:rsidP="006769E0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  <w:r w:rsidRPr="004807EA">
              <w:rPr>
                <w:rFonts w:ascii="Arial" w:hAnsi="Arial" w:cs="Arial"/>
                <w:b/>
                <w:bCs/>
                <w:sz w:val="22"/>
              </w:rPr>
              <w:t xml:space="preserve">(1) </w:t>
            </w:r>
            <w:r w:rsidRPr="004807EA">
              <w:rPr>
                <w:rFonts w:ascii="Arial" w:hAnsi="Arial" w:cs="Arial"/>
                <w:b/>
                <w:bCs/>
                <w:color w:val="0070C0"/>
                <w:sz w:val="22"/>
              </w:rPr>
              <w:t>Foodbyte Social Media App</w:t>
            </w:r>
          </w:p>
          <w:p w14:paraId="1B845C32" w14:textId="5CB6BB52" w:rsidR="006769E0" w:rsidRPr="00EE7D05" w:rsidRDefault="006769E0" w:rsidP="006769E0">
            <w:pPr>
              <w:rPr>
                <w:rFonts w:ascii="Arial" w:eastAsia="Arial" w:hAnsi="Arial" w:cs="Arial"/>
                <w:szCs w:val="18"/>
              </w:rPr>
            </w:pPr>
            <w:r w:rsidRPr="31D3D681">
              <w:rPr>
                <w:b/>
                <w:bCs/>
                <w:sz w:val="22"/>
              </w:rPr>
              <w:t xml:space="preserve">Link: </w:t>
            </w:r>
            <w:hyperlink r:id="rId15" w:history="1">
              <w:r w:rsidRPr="00CC2148">
                <w:rPr>
                  <w:rStyle w:val="Hyperlink"/>
                  <w:rFonts w:ascii="Arial" w:eastAsia="Arial" w:hAnsi="Arial" w:cs="Arial"/>
                  <w:sz w:val="22"/>
                </w:rPr>
                <w:t>https://www.foodbyte.net</w:t>
              </w:r>
            </w:hyperlink>
          </w:p>
          <w:p w14:paraId="3FD1A6A2" w14:textId="77777777" w:rsidR="006769E0" w:rsidRDefault="006769E0" w:rsidP="006769E0">
            <w:pPr>
              <w:rPr>
                <w:rFonts w:ascii="Arial" w:hAnsi="Arial" w:cs="Arial"/>
                <w:b/>
                <w:bCs/>
                <w:sz w:val="22"/>
              </w:rPr>
            </w:pPr>
          </w:p>
          <w:p w14:paraId="68F25EBB" w14:textId="77777777" w:rsidR="006769E0" w:rsidRPr="004807EA" w:rsidRDefault="006769E0" w:rsidP="006769E0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  <w:r w:rsidRPr="004807EA">
              <w:rPr>
                <w:rFonts w:ascii="Arial" w:hAnsi="Arial" w:cs="Arial"/>
                <w:b/>
                <w:bCs/>
                <w:sz w:val="22"/>
              </w:rPr>
              <w:t>(2)</w:t>
            </w:r>
            <w:r w:rsidRPr="004807EA"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 Cyberengine</w:t>
            </w:r>
          </w:p>
          <w:p w14:paraId="35290985" w14:textId="77777777" w:rsidR="006769E0" w:rsidRPr="00347B98" w:rsidRDefault="006769E0" w:rsidP="006769E0">
            <w:pPr>
              <w:rPr>
                <w:rFonts w:ascii="Arial" w:eastAsia="Arial" w:hAnsi="Arial" w:cs="Arial"/>
                <w:szCs w:val="18"/>
              </w:rPr>
            </w:pPr>
            <w:r w:rsidRPr="31D3D681">
              <w:rPr>
                <w:b/>
                <w:bCs/>
                <w:sz w:val="22"/>
              </w:rPr>
              <w:t xml:space="preserve">Link: </w:t>
            </w:r>
            <w:r w:rsidRPr="31D3D681">
              <w:rPr>
                <w:rFonts w:ascii="Arial" w:eastAsia="Arial" w:hAnsi="Arial" w:cs="Arial"/>
                <w:color w:val="B85A22" w:themeColor="accent2" w:themeShade="BF"/>
                <w:sz w:val="22"/>
                <w:u w:val="single"/>
              </w:rPr>
              <w:t>https://www.cyberengine.org</w:t>
            </w:r>
          </w:p>
          <w:p w14:paraId="025F0824" w14:textId="77777777" w:rsidR="006769E0" w:rsidRDefault="006769E0" w:rsidP="006769E0">
            <w:pPr>
              <w:rPr>
                <w:rFonts w:ascii="Arial" w:hAnsi="Arial" w:cs="Arial"/>
                <w:b/>
                <w:bCs/>
                <w:color w:val="7030A0"/>
                <w:szCs w:val="18"/>
              </w:rPr>
            </w:pPr>
          </w:p>
          <w:p w14:paraId="12C7F1DF" w14:textId="77777777" w:rsidR="006769E0" w:rsidRPr="004807EA" w:rsidRDefault="006769E0" w:rsidP="006769E0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  <w:r w:rsidRPr="004807EA">
              <w:rPr>
                <w:rFonts w:ascii="Arial" w:hAnsi="Arial" w:cs="Arial"/>
                <w:b/>
                <w:bCs/>
                <w:sz w:val="22"/>
              </w:rPr>
              <w:t>(</w:t>
            </w:r>
            <w:r>
              <w:rPr>
                <w:rFonts w:ascii="Arial" w:hAnsi="Arial" w:cs="Arial"/>
                <w:b/>
                <w:bCs/>
                <w:sz w:val="22"/>
              </w:rPr>
              <w:t>3</w:t>
            </w:r>
            <w:r w:rsidRPr="004807EA">
              <w:rPr>
                <w:rFonts w:ascii="Arial" w:hAnsi="Arial" w:cs="Arial"/>
                <w:b/>
                <w:bCs/>
                <w:sz w:val="22"/>
              </w:rPr>
              <w:t xml:space="preserve">) </w:t>
            </w:r>
            <w:r w:rsidRPr="004807EA">
              <w:rPr>
                <w:rFonts w:ascii="Arial" w:hAnsi="Arial" w:cs="Arial"/>
                <w:b/>
                <w:bCs/>
                <w:color w:val="0070C0"/>
                <w:sz w:val="22"/>
              </w:rPr>
              <w:t>Payroll Management System</w:t>
            </w:r>
          </w:p>
          <w:p w14:paraId="1B96B29C" w14:textId="77777777" w:rsidR="006769E0" w:rsidRPr="00E53D5D" w:rsidRDefault="006769E0" w:rsidP="006769E0">
            <w:r w:rsidRPr="7CAAB294">
              <w:rPr>
                <w:b/>
                <w:bCs/>
                <w:sz w:val="22"/>
              </w:rPr>
              <w:t xml:space="preserve">Link: </w:t>
            </w:r>
            <w:hyperlink r:id="rId16" w:history="1">
              <w:r w:rsidRPr="00553F41">
                <w:rPr>
                  <w:rStyle w:val="Hyperlink"/>
                  <w:rFonts w:ascii="Arial" w:eastAsia="Arial" w:hAnsi="Arial" w:cs="Arial"/>
                  <w:sz w:val="22"/>
                </w:rPr>
                <w:t>https://github.com/ahmedinsider/Payroll-Management-System.git</w:t>
              </w:r>
            </w:hyperlink>
          </w:p>
          <w:p w14:paraId="7F4ED6CC" w14:textId="77777777" w:rsidR="006769E0" w:rsidRDefault="006769E0" w:rsidP="006769E0">
            <w:pPr>
              <w:rPr>
                <w:rFonts w:ascii="Arial" w:hAnsi="Arial" w:cs="Arial"/>
                <w:b/>
                <w:sz w:val="28"/>
                <w:szCs w:val="28"/>
              </w:rPr>
            </w:pPr>
          </w:p>
          <w:p w14:paraId="0E933EEF" w14:textId="77777777" w:rsidR="006769E0" w:rsidRPr="00A17D40" w:rsidRDefault="006769E0" w:rsidP="006769E0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A17D40">
              <w:rPr>
                <w:rFonts w:ascii="Arial" w:hAnsi="Arial" w:cs="Arial"/>
                <w:b/>
                <w:sz w:val="28"/>
                <w:szCs w:val="28"/>
              </w:rPr>
              <w:t>U</w:t>
            </w:r>
            <w:r>
              <w:rPr>
                <w:rFonts w:ascii="Arial" w:hAnsi="Arial" w:cs="Arial"/>
                <w:b/>
                <w:sz w:val="28"/>
                <w:szCs w:val="28"/>
              </w:rPr>
              <w:t>ser Experience Design</w:t>
            </w:r>
            <w:r w:rsidRPr="00A17D40">
              <w:rPr>
                <w:rFonts w:ascii="Arial" w:hAnsi="Arial" w:cs="Arial"/>
                <w:b/>
                <w:sz w:val="28"/>
                <w:szCs w:val="28"/>
              </w:rPr>
              <w:t>:</w:t>
            </w:r>
          </w:p>
          <w:p w14:paraId="41E1FCD0" w14:textId="77777777" w:rsidR="006769E0" w:rsidRDefault="006769E0" w:rsidP="006769E0">
            <w:pPr>
              <w:rPr>
                <w:rFonts w:ascii="Arial" w:hAnsi="Arial" w:cs="Arial"/>
                <w:b/>
                <w:color w:val="7030A0"/>
                <w:sz w:val="22"/>
              </w:rPr>
            </w:pPr>
          </w:p>
          <w:p w14:paraId="15AC94ED" w14:textId="77777777" w:rsidR="006769E0" w:rsidRPr="004807EA" w:rsidRDefault="006769E0" w:rsidP="006769E0">
            <w:pPr>
              <w:rPr>
                <w:rFonts w:ascii="Arial" w:hAnsi="Arial" w:cs="Arial"/>
                <w:b/>
                <w:color w:val="0070C0"/>
                <w:sz w:val="22"/>
              </w:rPr>
            </w:pPr>
            <w:r w:rsidRPr="00DA4BBA">
              <w:rPr>
                <w:rFonts w:ascii="Arial" w:hAnsi="Arial" w:cs="Arial"/>
                <w:b/>
                <w:sz w:val="22"/>
              </w:rPr>
              <w:t xml:space="preserve">(1) </w:t>
            </w:r>
            <w:r w:rsidRPr="004807EA">
              <w:rPr>
                <w:rFonts w:ascii="Arial" w:hAnsi="Arial" w:cs="Arial"/>
                <w:b/>
                <w:color w:val="0070C0"/>
                <w:sz w:val="22"/>
              </w:rPr>
              <w:t>BuTonic Prototype Design</w:t>
            </w:r>
          </w:p>
          <w:p w14:paraId="18DA0804" w14:textId="77777777" w:rsidR="006769E0" w:rsidRDefault="006769E0" w:rsidP="006769E0">
            <w:pPr>
              <w:rPr>
                <w:rStyle w:val="Hyperlink"/>
                <w:rFonts w:ascii="Arial" w:hAnsi="Arial" w:cs="Arial"/>
                <w:color w:val="DD8047" w:themeColor="accent2"/>
                <w:sz w:val="22"/>
                <w:shd w:val="clear" w:color="auto" w:fill="FFFFFF"/>
              </w:rPr>
            </w:pPr>
            <w:r w:rsidRPr="009B20DE">
              <w:rPr>
                <w:rFonts w:ascii="Arial" w:hAnsi="Arial" w:cs="Arial"/>
                <w:b/>
                <w:sz w:val="22"/>
              </w:rPr>
              <w:t xml:space="preserve">Link: </w:t>
            </w:r>
            <w:hyperlink r:id="rId17" w:tgtFrame="_blank" w:history="1">
              <w:r w:rsidRPr="006C6F42">
                <w:rPr>
                  <w:rStyle w:val="Hyperlink"/>
                  <w:rFonts w:ascii="Arial" w:hAnsi="Arial" w:cs="Arial"/>
                  <w:color w:val="DD8047" w:themeColor="accent2"/>
                  <w:sz w:val="22"/>
                  <w:shd w:val="clear" w:color="auto" w:fill="FFFFFF"/>
                </w:rPr>
                <w:t>https://xd.adobe.com/view/575ec27b-b76b-4a6a-9b6b-f076f799646a-020d/</w:t>
              </w:r>
            </w:hyperlink>
          </w:p>
          <w:p w14:paraId="7F72329A" w14:textId="77777777" w:rsidR="006769E0" w:rsidRDefault="006769E0" w:rsidP="006769E0">
            <w:pPr>
              <w:rPr>
                <w:rFonts w:ascii="Arial" w:hAnsi="Arial" w:cs="Arial"/>
                <w:b/>
                <w:sz w:val="22"/>
              </w:rPr>
            </w:pPr>
          </w:p>
          <w:p w14:paraId="5B0C4424" w14:textId="77777777" w:rsidR="006769E0" w:rsidRPr="004807EA" w:rsidRDefault="006769E0" w:rsidP="006769E0">
            <w:pPr>
              <w:rPr>
                <w:rFonts w:ascii="Arial" w:hAnsi="Arial" w:cs="Arial"/>
                <w:b/>
                <w:color w:val="0070C0"/>
                <w:sz w:val="22"/>
              </w:rPr>
            </w:pPr>
            <w:r w:rsidRPr="00871956">
              <w:rPr>
                <w:rFonts w:ascii="Arial" w:hAnsi="Arial" w:cs="Arial"/>
                <w:b/>
                <w:sz w:val="22"/>
              </w:rPr>
              <w:t xml:space="preserve">(2) </w:t>
            </w:r>
            <w:r w:rsidRPr="004807EA">
              <w:rPr>
                <w:rFonts w:ascii="Arial" w:hAnsi="Arial" w:cs="Arial"/>
                <w:b/>
                <w:color w:val="0070C0"/>
                <w:sz w:val="22"/>
              </w:rPr>
              <w:t>BTC Cryptocurrency Wallet App Prototype with Deposit &amp; Withdraw Features</w:t>
            </w:r>
          </w:p>
          <w:p w14:paraId="17B4D74C" w14:textId="1B5C8C22" w:rsidR="005D0888" w:rsidRPr="006A4FEB" w:rsidRDefault="006769E0" w:rsidP="006769E0">
            <w:pPr>
              <w:rPr>
                <w:rFonts w:ascii="Arial" w:hAnsi="Arial" w:cs="Arial"/>
                <w:sz w:val="22"/>
                <w:shd w:val="clear" w:color="auto" w:fill="FFFFFF"/>
              </w:rPr>
            </w:pPr>
            <w:r w:rsidRPr="15D22B24">
              <w:rPr>
                <w:rFonts w:ascii="Arial" w:hAnsi="Arial" w:cs="Arial"/>
                <w:b/>
                <w:bCs/>
                <w:sz w:val="22"/>
              </w:rPr>
              <w:t>Link:</w:t>
            </w:r>
            <w:r w:rsidR="00104D81"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  <w:hyperlink r:id="rId18" w:history="1">
              <w:r w:rsidR="00104D81" w:rsidRPr="003707C8">
                <w:rPr>
                  <w:rStyle w:val="Hyperlink"/>
                  <w:rFonts w:ascii="Arial" w:hAnsi="Arial" w:cs="Arial"/>
                  <w:sz w:val="22"/>
                  <w:shd w:val="clear" w:color="auto" w:fill="FFFFFF"/>
                </w:rPr>
                <w:t>https://www.figma.com/file/ZghBHpgIZzLfkDYk8fH31S/APP%3A-BTC-Wallet-App-with-Deposit-%26-Withdraw-Features?node-id=0%3A1</w:t>
              </w:r>
            </w:hyperlink>
          </w:p>
          <w:p w14:paraId="3A86B0F9" w14:textId="77777777" w:rsidR="004466F0" w:rsidRPr="006A4FEB" w:rsidRDefault="004466F0" w:rsidP="008C6182">
            <w:pPr>
              <w:rPr>
                <w:rFonts w:ascii="Arial" w:hAnsi="Arial" w:cs="Arial"/>
                <w:sz w:val="28"/>
                <w:szCs w:val="28"/>
              </w:rPr>
            </w:pPr>
          </w:p>
          <w:p w14:paraId="7B8FBC1A" w14:textId="051C26D8" w:rsidR="008C6182" w:rsidRPr="00E80D21" w:rsidRDefault="00DF6D81" w:rsidP="008C6182">
            <w:pPr>
              <w:pStyle w:val="Heading2"/>
              <w:rPr>
                <w:rFonts w:ascii="Arial" w:hAnsi="Arial" w:cs="Arial"/>
                <w:color w:val="002060"/>
                <w:sz w:val="30"/>
                <w:szCs w:val="30"/>
              </w:rPr>
            </w:pPr>
            <w:r>
              <w:rPr>
                <w:rFonts w:ascii="Arial" w:hAnsi="Arial" w:cs="Arial"/>
                <w:color w:val="002060"/>
                <w:sz w:val="30"/>
                <w:szCs w:val="30"/>
              </w:rPr>
              <w:t>Honor</w:t>
            </w:r>
            <w:r w:rsidR="006660C0">
              <w:rPr>
                <w:rFonts w:ascii="Arial" w:hAnsi="Arial" w:cs="Arial"/>
                <w:color w:val="002060"/>
                <w:sz w:val="30"/>
                <w:szCs w:val="30"/>
              </w:rPr>
              <w:t>s</w:t>
            </w:r>
            <w:r>
              <w:rPr>
                <w:rFonts w:ascii="Arial" w:hAnsi="Arial" w:cs="Arial"/>
                <w:color w:val="002060"/>
                <w:sz w:val="30"/>
                <w:szCs w:val="30"/>
              </w:rPr>
              <w:t xml:space="preserve"> &amp; </w:t>
            </w:r>
            <w:r w:rsidR="008C6182" w:rsidRPr="00E80D21">
              <w:rPr>
                <w:rFonts w:ascii="Arial" w:hAnsi="Arial" w:cs="Arial"/>
                <w:color w:val="002060"/>
                <w:sz w:val="30"/>
                <w:szCs w:val="30"/>
              </w:rPr>
              <w:t>A</w:t>
            </w:r>
            <w:r w:rsidR="0018224B" w:rsidRPr="00E80D21">
              <w:rPr>
                <w:rFonts w:ascii="Arial" w:hAnsi="Arial" w:cs="Arial"/>
                <w:color w:val="002060"/>
                <w:sz w:val="30"/>
                <w:szCs w:val="30"/>
              </w:rPr>
              <w:t>WARD</w:t>
            </w:r>
            <w:r w:rsidR="006660C0">
              <w:rPr>
                <w:rFonts w:ascii="Arial" w:hAnsi="Arial" w:cs="Arial"/>
                <w:color w:val="002060"/>
                <w:sz w:val="30"/>
                <w:szCs w:val="30"/>
              </w:rPr>
              <w:t>s</w:t>
            </w:r>
          </w:p>
          <w:p w14:paraId="5BD1C3FB" w14:textId="77777777" w:rsidR="00EC0F1B" w:rsidRDefault="00EC0F1B" w:rsidP="00EC0F1B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  <w:r w:rsidRPr="00E62A93">
              <w:rPr>
                <w:rFonts w:ascii="Arial" w:hAnsi="Arial" w:cs="Arial"/>
                <w:b/>
                <w:bCs/>
                <w:color w:val="0070C0"/>
                <w:sz w:val="22"/>
              </w:rPr>
              <w:t>Intra University Programming Contest</w:t>
            </w:r>
            <w:r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 (2022)</w:t>
            </w:r>
          </w:p>
          <w:p w14:paraId="19585D89" w14:textId="77777777" w:rsidR="00EC0F1B" w:rsidRDefault="00EC0F1B" w:rsidP="00EC0F1B">
            <w:pPr>
              <w:rPr>
                <w:rFonts w:ascii="Arial" w:hAnsi="Arial" w:cs="Arial"/>
                <w:sz w:val="22"/>
              </w:rPr>
            </w:pPr>
            <w:r w:rsidRPr="17E1B45C">
              <w:rPr>
                <w:rFonts w:ascii="Arial" w:hAnsi="Arial" w:cs="Arial"/>
                <w:b/>
                <w:bCs/>
                <w:sz w:val="22"/>
              </w:rPr>
              <w:t>P</w:t>
            </w:r>
            <w:r>
              <w:rPr>
                <w:rFonts w:ascii="Arial" w:hAnsi="Arial" w:cs="Arial"/>
                <w:b/>
                <w:bCs/>
                <w:sz w:val="22"/>
              </w:rPr>
              <w:t>osition</w:t>
            </w:r>
            <w:r w:rsidRPr="17E1B45C">
              <w:rPr>
                <w:rFonts w:ascii="Arial" w:hAnsi="Arial" w:cs="Arial"/>
                <w:b/>
                <w:bCs/>
                <w:sz w:val="22"/>
              </w:rPr>
              <w:t>:</w:t>
            </w:r>
            <w:r w:rsidRPr="17E1B45C">
              <w:rPr>
                <w:rFonts w:ascii="Arial" w:hAnsi="Arial" w:cs="Arial"/>
                <w:sz w:val="22"/>
              </w:rPr>
              <w:t xml:space="preserve"> </w:t>
            </w:r>
            <w:r w:rsidRPr="00EF2EF5">
              <w:rPr>
                <w:rFonts w:ascii="Arial" w:hAnsi="Arial" w:cs="Arial"/>
                <w:sz w:val="22"/>
              </w:rPr>
              <w:t>13</w:t>
            </w:r>
            <w:r w:rsidRPr="00EF2EF5">
              <w:rPr>
                <w:rFonts w:ascii="Arial" w:hAnsi="Arial" w:cs="Arial"/>
                <w:sz w:val="22"/>
                <w:vertAlign w:val="superscript"/>
              </w:rPr>
              <w:t>th</w:t>
            </w:r>
          </w:p>
          <w:p w14:paraId="6E091314" w14:textId="77777777" w:rsidR="00EC0F1B" w:rsidRPr="00307340" w:rsidRDefault="00EC0F1B" w:rsidP="00EC0F1B">
            <w:pPr>
              <w:rPr>
                <w:rFonts w:ascii="Arial" w:hAnsi="Arial" w:cs="Arial"/>
                <w:sz w:val="22"/>
              </w:rPr>
            </w:pPr>
            <w:r w:rsidRPr="000D59C9">
              <w:rPr>
                <w:rFonts w:ascii="Arial" w:hAnsi="Arial" w:cs="Arial"/>
                <w:b/>
                <w:bCs/>
                <w:sz w:val="22"/>
              </w:rPr>
              <w:t>Team:</w:t>
            </w:r>
            <w:r>
              <w:rPr>
                <w:rFonts w:ascii="Arial" w:hAnsi="Arial" w:cs="Arial"/>
                <w:sz w:val="22"/>
              </w:rPr>
              <w:t xml:space="preserve"> Code Breakers</w:t>
            </w:r>
          </w:p>
          <w:p w14:paraId="48393701" w14:textId="13824BB1" w:rsidR="00EC0F1B" w:rsidRPr="00EC0F1B" w:rsidRDefault="00EC0F1B" w:rsidP="00EC0F1B">
            <w:pPr>
              <w:rPr>
                <w:rFonts w:ascii="Arial" w:hAnsi="Arial" w:cs="Arial"/>
                <w:sz w:val="22"/>
              </w:rPr>
            </w:pPr>
            <w:r w:rsidRPr="00E57CA9">
              <w:rPr>
                <w:rFonts w:ascii="Arial" w:hAnsi="Arial" w:cs="Arial"/>
                <w:b/>
                <w:bCs/>
                <w:sz w:val="22"/>
              </w:rPr>
              <w:t>Link:</w:t>
            </w:r>
            <w:r>
              <w:rPr>
                <w:rFonts w:ascii="Arial" w:hAnsi="Arial" w:cs="Arial"/>
                <w:sz w:val="22"/>
              </w:rPr>
              <w:t xml:space="preserve"> </w:t>
            </w:r>
            <w:r w:rsidRPr="00E57CA9">
              <w:rPr>
                <w:rFonts w:ascii="Arial" w:hAnsi="Arial" w:cs="Arial"/>
                <w:color w:val="B85A22" w:themeColor="accent2" w:themeShade="BF"/>
                <w:sz w:val="22"/>
                <w:u w:val="single"/>
              </w:rPr>
              <w:t>https://toph.co/c/bracu-intra-university-junior-contest-2022/standings</w:t>
            </w:r>
          </w:p>
          <w:p w14:paraId="57FE8F71" w14:textId="77777777" w:rsidR="00EC0F1B" w:rsidRDefault="00EC0F1B" w:rsidP="00086722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</w:p>
          <w:p w14:paraId="5C733B9D" w14:textId="55FFF8F4" w:rsidR="00E96184" w:rsidRDefault="00CF5241" w:rsidP="00086722">
            <w:pPr>
              <w:rPr>
                <w:rFonts w:ascii="Arial" w:hAnsi="Arial" w:cs="Arial"/>
                <w:b/>
                <w:color w:val="0070C0"/>
                <w:sz w:val="22"/>
              </w:rPr>
            </w:pPr>
            <w:r w:rsidRPr="00E62A93"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Intra University </w:t>
            </w:r>
            <w:r w:rsidR="008C6182" w:rsidRPr="00086722">
              <w:rPr>
                <w:rFonts w:ascii="Arial" w:hAnsi="Arial" w:cs="Arial"/>
                <w:b/>
                <w:color w:val="0070C0"/>
                <w:sz w:val="22"/>
              </w:rPr>
              <w:t>BUCC Hackathon</w:t>
            </w:r>
            <w:r w:rsidR="00307340">
              <w:rPr>
                <w:rFonts w:ascii="Arial" w:hAnsi="Arial" w:cs="Arial"/>
                <w:b/>
                <w:color w:val="0070C0"/>
                <w:sz w:val="22"/>
              </w:rPr>
              <w:t xml:space="preserve"> (2020)</w:t>
            </w:r>
          </w:p>
          <w:p w14:paraId="2B64F8E4" w14:textId="3C382ED5" w:rsidR="008063F2" w:rsidRDefault="008063F2" w:rsidP="008063F2">
            <w:pPr>
              <w:rPr>
                <w:rFonts w:ascii="Arial" w:hAnsi="Arial" w:cs="Arial"/>
                <w:sz w:val="22"/>
              </w:rPr>
            </w:pPr>
            <w:r w:rsidRPr="00B56AB3">
              <w:rPr>
                <w:rFonts w:ascii="Arial" w:hAnsi="Arial" w:cs="Arial"/>
                <w:b/>
                <w:bCs/>
                <w:sz w:val="22"/>
              </w:rPr>
              <w:t>Position:</w:t>
            </w:r>
            <w:r w:rsidRPr="00B56AB3">
              <w:rPr>
                <w:rFonts w:ascii="Arial" w:hAnsi="Arial" w:cs="Arial"/>
                <w:sz w:val="22"/>
              </w:rPr>
              <w:t xml:space="preserve"> </w:t>
            </w:r>
            <w:r w:rsidR="006B7304">
              <w:rPr>
                <w:rFonts w:ascii="Arial" w:hAnsi="Arial" w:cs="Arial"/>
                <w:sz w:val="22"/>
              </w:rPr>
              <w:t>1</w:t>
            </w:r>
            <w:r w:rsidR="006B7304" w:rsidRPr="006B7304">
              <w:rPr>
                <w:rFonts w:ascii="Arial" w:hAnsi="Arial" w:cs="Arial"/>
                <w:sz w:val="22"/>
                <w:vertAlign w:val="superscript"/>
              </w:rPr>
              <w:t>st</w:t>
            </w:r>
          </w:p>
          <w:p w14:paraId="55CDB430" w14:textId="4D67E807" w:rsidR="00EE7D05" w:rsidRDefault="009A1CF2" w:rsidP="17E1B45C">
            <w:pPr>
              <w:rPr>
                <w:rFonts w:ascii="Arial" w:hAnsi="Arial" w:cs="Arial"/>
                <w:sz w:val="22"/>
              </w:rPr>
            </w:pPr>
            <w:r w:rsidRPr="009B20DE">
              <w:rPr>
                <w:rFonts w:ascii="Arial" w:hAnsi="Arial" w:cs="Arial"/>
                <w:b/>
                <w:sz w:val="22"/>
              </w:rPr>
              <w:t>Project:</w:t>
            </w:r>
            <w:r w:rsidRPr="009B20DE">
              <w:rPr>
                <w:rFonts w:ascii="Arial" w:hAnsi="Arial" w:cs="Arial"/>
                <w:sz w:val="22"/>
              </w:rPr>
              <w:t xml:space="preserve"> BuTonic App</w:t>
            </w:r>
          </w:p>
          <w:p w14:paraId="277F9FD5" w14:textId="35E9DC8A" w:rsidR="00A62420" w:rsidRDefault="00A62420" w:rsidP="17E1B45C">
            <w:pPr>
              <w:rPr>
                <w:rFonts w:ascii="Arial" w:hAnsi="Arial" w:cs="Arial"/>
                <w:szCs w:val="18"/>
              </w:rPr>
            </w:pPr>
          </w:p>
          <w:p w14:paraId="3982C43D" w14:textId="268329F1" w:rsidR="002A49FB" w:rsidRPr="00E62A93" w:rsidRDefault="002A49FB" w:rsidP="002A49FB">
            <w:pPr>
              <w:rPr>
                <w:rFonts w:ascii="Arial" w:eastAsia="Arial" w:hAnsi="Arial" w:cs="Arial"/>
                <w:color w:val="0070C0"/>
                <w:sz w:val="22"/>
              </w:rPr>
            </w:pPr>
            <w:r w:rsidRPr="00E62A93">
              <w:rPr>
                <w:rFonts w:ascii="Arial" w:eastAsia="Arial" w:hAnsi="Arial" w:cs="Arial"/>
                <w:b/>
                <w:bCs/>
                <w:color w:val="0070C0"/>
                <w:sz w:val="22"/>
              </w:rPr>
              <w:t>Science Festival &amp; Olympiad</w:t>
            </w:r>
            <w:r w:rsidR="00EE7D05">
              <w:rPr>
                <w:rFonts w:ascii="Arial" w:eastAsia="Arial" w:hAnsi="Arial" w:cs="Arial"/>
                <w:b/>
                <w:bCs/>
                <w:color w:val="0070C0"/>
                <w:sz w:val="22"/>
              </w:rPr>
              <w:t xml:space="preserve"> (2013)</w:t>
            </w:r>
          </w:p>
          <w:p w14:paraId="68AF2C4D" w14:textId="06726066" w:rsidR="002A49FB" w:rsidRDefault="002A49FB" w:rsidP="002A49FB">
            <w:pPr>
              <w:rPr>
                <w:rFonts w:ascii="Arial" w:hAnsi="Arial" w:cs="Arial"/>
                <w:sz w:val="22"/>
              </w:rPr>
            </w:pPr>
            <w:r w:rsidRPr="17E1B45C">
              <w:rPr>
                <w:rFonts w:ascii="Arial" w:hAnsi="Arial" w:cs="Arial"/>
                <w:b/>
                <w:bCs/>
                <w:sz w:val="22"/>
              </w:rPr>
              <w:t>P</w:t>
            </w:r>
            <w:r>
              <w:rPr>
                <w:rFonts w:ascii="Arial" w:hAnsi="Arial" w:cs="Arial"/>
                <w:b/>
                <w:bCs/>
                <w:sz w:val="22"/>
              </w:rPr>
              <w:t>osition</w:t>
            </w:r>
            <w:r w:rsidRPr="17E1B45C">
              <w:rPr>
                <w:rFonts w:ascii="Arial" w:hAnsi="Arial" w:cs="Arial"/>
                <w:b/>
                <w:bCs/>
                <w:sz w:val="22"/>
              </w:rPr>
              <w:t>:</w:t>
            </w:r>
            <w:r w:rsidRPr="17E1B45C">
              <w:rPr>
                <w:rFonts w:ascii="Arial" w:hAnsi="Arial" w:cs="Arial"/>
                <w:sz w:val="22"/>
              </w:rPr>
              <w:t xml:space="preserve"> </w:t>
            </w:r>
            <w:r w:rsidR="00EF2EF5">
              <w:rPr>
                <w:rFonts w:ascii="Arial" w:hAnsi="Arial" w:cs="Arial"/>
                <w:sz w:val="22"/>
              </w:rPr>
              <w:t>3</w:t>
            </w:r>
            <w:r w:rsidR="00EF2EF5" w:rsidRPr="00EF2EF5">
              <w:rPr>
                <w:rFonts w:ascii="Arial" w:hAnsi="Arial" w:cs="Arial"/>
                <w:sz w:val="22"/>
                <w:vertAlign w:val="superscript"/>
              </w:rPr>
              <w:t>rd</w:t>
            </w:r>
          </w:p>
          <w:p w14:paraId="23438581" w14:textId="5FEE4711" w:rsidR="002A49FB" w:rsidRDefault="002A49FB" w:rsidP="002A49FB">
            <w:pPr>
              <w:rPr>
                <w:rFonts w:ascii="Arial" w:hAnsi="Arial" w:cs="Arial"/>
                <w:sz w:val="22"/>
              </w:rPr>
            </w:pPr>
            <w:r w:rsidRPr="4A2F2490">
              <w:rPr>
                <w:rFonts w:ascii="Arial" w:hAnsi="Arial" w:cs="Arial"/>
                <w:b/>
                <w:bCs/>
                <w:sz w:val="22"/>
              </w:rPr>
              <w:t>Project:</w:t>
            </w:r>
            <w:r w:rsidRPr="4A2F2490">
              <w:rPr>
                <w:rFonts w:ascii="Arial" w:hAnsi="Arial" w:cs="Arial"/>
                <w:sz w:val="22"/>
              </w:rPr>
              <w:t xml:space="preserve"> </w:t>
            </w:r>
            <w:r w:rsidR="000A2DC6">
              <w:rPr>
                <w:rFonts w:ascii="Arial" w:hAnsi="Arial" w:cs="Arial"/>
                <w:sz w:val="22"/>
              </w:rPr>
              <w:t>Use</w:t>
            </w:r>
            <w:r w:rsidR="00B75FC2">
              <w:rPr>
                <w:rFonts w:ascii="Arial" w:hAnsi="Arial" w:cs="Arial"/>
                <w:sz w:val="22"/>
              </w:rPr>
              <w:t>s</w:t>
            </w:r>
            <w:r w:rsidR="000A2DC6">
              <w:rPr>
                <w:rFonts w:ascii="Arial" w:hAnsi="Arial" w:cs="Arial"/>
                <w:sz w:val="22"/>
              </w:rPr>
              <w:t xml:space="preserve"> of c</w:t>
            </w:r>
            <w:r w:rsidR="00EE7D05">
              <w:rPr>
                <w:rFonts w:ascii="Arial" w:hAnsi="Arial" w:cs="Arial"/>
                <w:sz w:val="22"/>
              </w:rPr>
              <w:t xml:space="preserve">omputer </w:t>
            </w:r>
            <w:r w:rsidR="000A2DC6">
              <w:rPr>
                <w:rFonts w:ascii="Arial" w:hAnsi="Arial" w:cs="Arial"/>
                <w:sz w:val="22"/>
              </w:rPr>
              <w:t>in a</w:t>
            </w:r>
            <w:r w:rsidR="00EE7D05">
              <w:rPr>
                <w:rFonts w:ascii="Arial" w:hAnsi="Arial" w:cs="Arial"/>
                <w:sz w:val="22"/>
              </w:rPr>
              <w:t>griculture</w:t>
            </w:r>
          </w:p>
          <w:p w14:paraId="05EDC4C1" w14:textId="77777777" w:rsidR="0022571D" w:rsidRPr="00FD0666" w:rsidRDefault="0022571D" w:rsidP="002A49FB">
            <w:pPr>
              <w:rPr>
                <w:rFonts w:ascii="Arial" w:hAnsi="Arial" w:cs="Arial"/>
                <w:sz w:val="22"/>
              </w:rPr>
            </w:pPr>
          </w:p>
          <w:p w14:paraId="54D1A2AF" w14:textId="504AC76D" w:rsidR="00AB347C" w:rsidRPr="005525A4" w:rsidRDefault="00D9628D" w:rsidP="005525A4">
            <w:pPr>
              <w:pStyle w:val="Heading2"/>
              <w:rPr>
                <w:rFonts w:ascii="Arial" w:hAnsi="Arial" w:cs="Arial"/>
                <w:color w:val="002060"/>
                <w:sz w:val="30"/>
                <w:szCs w:val="30"/>
              </w:rPr>
            </w:pPr>
            <w:r>
              <w:rPr>
                <w:rFonts w:ascii="Arial" w:hAnsi="Arial" w:cs="Arial"/>
                <w:color w:val="002060"/>
                <w:sz w:val="30"/>
                <w:szCs w:val="30"/>
              </w:rPr>
              <w:lastRenderedPageBreak/>
              <w:t>Extra Curricular Activities</w:t>
            </w:r>
          </w:p>
          <w:p w14:paraId="040192E5" w14:textId="5FC61270" w:rsidR="00AB347C" w:rsidRPr="00175039" w:rsidRDefault="00175039" w:rsidP="00175039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  <w:r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(1) </w:t>
            </w:r>
            <w:r w:rsidR="00EC0F1B" w:rsidRPr="00E62A93"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 Bdapps National Hackathon</w:t>
            </w:r>
            <w:r w:rsidR="00EC0F1B"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 (2022)</w:t>
            </w:r>
          </w:p>
          <w:p w14:paraId="604CF937" w14:textId="77777777" w:rsidR="00AB347C" w:rsidRDefault="00AB347C" w:rsidP="17E1B45C">
            <w:pPr>
              <w:rPr>
                <w:rFonts w:ascii="Arial" w:hAnsi="Arial" w:cs="Arial"/>
                <w:szCs w:val="18"/>
              </w:rPr>
            </w:pPr>
          </w:p>
          <w:p w14:paraId="48C23675" w14:textId="4CBE44E1" w:rsidR="17E1B45C" w:rsidRDefault="00175039" w:rsidP="17E1B45C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  <w:r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(2) </w:t>
            </w:r>
            <w:r w:rsidR="00EC0F1B" w:rsidRPr="00175039"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 Bangladesh Mathematical Olympiad (2014</w:t>
            </w:r>
            <w:r w:rsidR="006721B2">
              <w:rPr>
                <w:rFonts w:ascii="Arial" w:hAnsi="Arial" w:cs="Arial"/>
                <w:b/>
                <w:bCs/>
                <w:color w:val="0070C0"/>
                <w:sz w:val="22"/>
              </w:rPr>
              <w:t>)</w:t>
            </w:r>
          </w:p>
          <w:p w14:paraId="0D64A056" w14:textId="77777777" w:rsidR="005F6712" w:rsidRDefault="005F6712" w:rsidP="4A2F2490">
            <w:pPr>
              <w:rPr>
                <w:rFonts w:ascii="Arial" w:hAnsi="Arial" w:cs="Arial"/>
                <w:sz w:val="22"/>
              </w:rPr>
            </w:pPr>
          </w:p>
          <w:p w14:paraId="74FF29B5" w14:textId="3495B886" w:rsidR="005F6712" w:rsidRDefault="00BE35AE" w:rsidP="005F6712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  <w:r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(3) </w:t>
            </w:r>
            <w:r w:rsidR="005F6712">
              <w:rPr>
                <w:rFonts w:ascii="Arial" w:hAnsi="Arial" w:cs="Arial"/>
                <w:b/>
                <w:bCs/>
                <w:color w:val="0070C0"/>
                <w:sz w:val="22"/>
              </w:rPr>
              <w:t>Playing Musical Instrument</w:t>
            </w:r>
            <w:r w:rsidR="00175039"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– Tabla </w:t>
            </w:r>
            <w:r w:rsidR="00175039">
              <w:rPr>
                <w:rFonts w:ascii="Arial" w:hAnsi="Arial" w:cs="Arial"/>
                <w:b/>
                <w:bCs/>
                <w:color w:val="0070C0"/>
                <w:sz w:val="22"/>
              </w:rPr>
              <w:t>(2010)</w:t>
            </w:r>
          </w:p>
          <w:p w14:paraId="7BEFEAE1" w14:textId="77777777" w:rsidR="005F6712" w:rsidRDefault="005F6712" w:rsidP="005F6712">
            <w:pPr>
              <w:rPr>
                <w:rFonts w:ascii="Arial" w:hAnsi="Arial" w:cs="Arial"/>
                <w:sz w:val="22"/>
              </w:rPr>
            </w:pPr>
            <w:r w:rsidRPr="17E1B45C">
              <w:rPr>
                <w:rFonts w:ascii="Arial" w:hAnsi="Arial" w:cs="Arial"/>
                <w:b/>
                <w:bCs/>
                <w:sz w:val="22"/>
              </w:rPr>
              <w:t>P</w:t>
            </w:r>
            <w:r>
              <w:rPr>
                <w:rFonts w:ascii="Arial" w:hAnsi="Arial" w:cs="Arial"/>
                <w:b/>
                <w:bCs/>
                <w:sz w:val="22"/>
              </w:rPr>
              <w:t>osition</w:t>
            </w:r>
            <w:r w:rsidRPr="17E1B45C">
              <w:rPr>
                <w:rFonts w:ascii="Arial" w:hAnsi="Arial" w:cs="Arial"/>
                <w:b/>
                <w:bCs/>
                <w:sz w:val="22"/>
              </w:rPr>
              <w:t>:</w:t>
            </w:r>
            <w:r w:rsidRPr="17E1B45C">
              <w:rPr>
                <w:rFonts w:ascii="Arial" w:hAnsi="Arial" w:cs="Arial"/>
                <w:sz w:val="22"/>
              </w:rPr>
              <w:t xml:space="preserve"> </w:t>
            </w:r>
            <w:r>
              <w:rPr>
                <w:rFonts w:ascii="Arial" w:hAnsi="Arial" w:cs="Arial"/>
                <w:sz w:val="22"/>
              </w:rPr>
              <w:t>3</w:t>
            </w:r>
            <w:r w:rsidRPr="002B4E5F">
              <w:rPr>
                <w:rFonts w:ascii="Arial" w:hAnsi="Arial" w:cs="Arial"/>
                <w:sz w:val="22"/>
                <w:vertAlign w:val="superscript"/>
              </w:rPr>
              <w:t>rd</w:t>
            </w:r>
          </w:p>
          <w:p w14:paraId="69ADF1E0" w14:textId="77777777" w:rsidR="002B263C" w:rsidRDefault="005F6712" w:rsidP="00202BF2">
            <w:pPr>
              <w:rPr>
                <w:rFonts w:ascii="Arial" w:hAnsi="Arial" w:cs="Arial"/>
                <w:sz w:val="22"/>
              </w:rPr>
            </w:pPr>
            <w:r w:rsidRPr="4A2F2490">
              <w:rPr>
                <w:rFonts w:ascii="Arial" w:hAnsi="Arial" w:cs="Arial"/>
                <w:b/>
                <w:bCs/>
                <w:sz w:val="22"/>
              </w:rPr>
              <w:t>Issued organization</w:t>
            </w:r>
            <w:r w:rsidRPr="4A2F2490">
              <w:rPr>
                <w:rFonts w:ascii="Arial" w:hAnsi="Arial" w:cs="Arial"/>
                <w:sz w:val="22"/>
              </w:rPr>
              <w:t xml:space="preserve">: </w:t>
            </w:r>
            <w:r>
              <w:rPr>
                <w:rFonts w:ascii="Arial" w:hAnsi="Arial" w:cs="Arial"/>
                <w:sz w:val="22"/>
              </w:rPr>
              <w:t>Bangladesh Sishu Academy</w:t>
            </w:r>
          </w:p>
          <w:p w14:paraId="264717C3" w14:textId="681E9DF4" w:rsidR="001D09E8" w:rsidRDefault="001D09E8" w:rsidP="00202BF2">
            <w:pPr>
              <w:rPr>
                <w:rFonts w:ascii="Arial" w:hAnsi="Arial" w:cs="Arial"/>
                <w:sz w:val="22"/>
              </w:rPr>
            </w:pPr>
          </w:p>
          <w:p w14:paraId="12D5383F" w14:textId="7D94435F" w:rsidR="001D09E8" w:rsidRDefault="001D09E8" w:rsidP="001D09E8">
            <w:pPr>
              <w:rPr>
                <w:rFonts w:ascii="Arial" w:hAnsi="Arial" w:cs="Arial"/>
                <w:b/>
                <w:bCs/>
                <w:color w:val="0070C0"/>
                <w:sz w:val="22"/>
              </w:rPr>
            </w:pPr>
            <w:r>
              <w:rPr>
                <w:rFonts w:ascii="Arial" w:hAnsi="Arial" w:cs="Arial"/>
                <w:b/>
                <w:bCs/>
                <w:color w:val="0070C0"/>
                <w:sz w:val="22"/>
              </w:rPr>
              <w:t>(</w:t>
            </w:r>
            <w:r w:rsidR="00A74DCB">
              <w:rPr>
                <w:rFonts w:ascii="Arial" w:hAnsi="Arial" w:cs="Arial"/>
                <w:b/>
                <w:bCs/>
                <w:color w:val="0070C0"/>
                <w:sz w:val="22"/>
              </w:rPr>
              <w:t>4</w:t>
            </w:r>
            <w:r>
              <w:rPr>
                <w:rFonts w:ascii="Arial" w:hAnsi="Arial" w:cs="Arial"/>
                <w:b/>
                <w:bCs/>
                <w:color w:val="0070C0"/>
                <w:sz w:val="22"/>
              </w:rPr>
              <w:t>) Sing</w:t>
            </w:r>
            <w:r w:rsidR="002A3F5E">
              <w:rPr>
                <w:rFonts w:ascii="Arial" w:hAnsi="Arial" w:cs="Arial"/>
                <w:b/>
                <w:bCs/>
                <w:color w:val="0070C0"/>
                <w:sz w:val="22"/>
              </w:rPr>
              <w:t>er</w:t>
            </w:r>
            <w:r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 </w:t>
            </w:r>
            <w:r w:rsidR="00D166C9"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at Bangladesh </w:t>
            </w:r>
            <w:r w:rsidR="00F819B0"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Jatio </w:t>
            </w:r>
            <w:r w:rsidR="00D166C9">
              <w:rPr>
                <w:rFonts w:ascii="Arial" w:hAnsi="Arial" w:cs="Arial"/>
                <w:b/>
                <w:bCs/>
                <w:color w:val="0070C0"/>
                <w:sz w:val="22"/>
              </w:rPr>
              <w:t xml:space="preserve">Betar </w:t>
            </w:r>
            <w:r>
              <w:rPr>
                <w:rFonts w:ascii="Arial" w:hAnsi="Arial" w:cs="Arial"/>
                <w:b/>
                <w:bCs/>
                <w:color w:val="0070C0"/>
                <w:sz w:val="22"/>
              </w:rPr>
              <w:t>(200</w:t>
            </w:r>
            <w:r w:rsidR="00B01DDA">
              <w:rPr>
                <w:rFonts w:ascii="Arial" w:hAnsi="Arial" w:cs="Arial"/>
                <w:b/>
                <w:bCs/>
                <w:color w:val="0070C0"/>
                <w:sz w:val="22"/>
              </w:rPr>
              <w:t>8</w:t>
            </w:r>
            <w:r>
              <w:rPr>
                <w:rFonts w:ascii="Arial" w:hAnsi="Arial" w:cs="Arial"/>
                <w:b/>
                <w:bCs/>
                <w:color w:val="0070C0"/>
                <w:sz w:val="22"/>
              </w:rPr>
              <w:t>)</w:t>
            </w:r>
          </w:p>
          <w:p w14:paraId="1397F90B" w14:textId="7BD00F31" w:rsidR="00BE35AE" w:rsidRDefault="001D09E8" w:rsidP="00202BF2">
            <w:pPr>
              <w:rPr>
                <w:rFonts w:ascii="Arial" w:hAnsi="Arial" w:cs="Arial"/>
                <w:sz w:val="22"/>
              </w:rPr>
            </w:pPr>
            <w:r w:rsidRPr="4A2F2490">
              <w:rPr>
                <w:rFonts w:ascii="Arial" w:hAnsi="Arial" w:cs="Arial"/>
                <w:b/>
                <w:bCs/>
                <w:sz w:val="22"/>
              </w:rPr>
              <w:t>Issued organization</w:t>
            </w:r>
            <w:r w:rsidRPr="4A2F2490">
              <w:rPr>
                <w:rFonts w:ascii="Arial" w:hAnsi="Arial" w:cs="Arial"/>
                <w:sz w:val="22"/>
              </w:rPr>
              <w:t xml:space="preserve">: </w:t>
            </w:r>
            <w:r>
              <w:rPr>
                <w:rFonts w:ascii="Arial" w:hAnsi="Arial" w:cs="Arial"/>
                <w:sz w:val="22"/>
              </w:rPr>
              <w:t>Bangladesh Sishu Academy</w:t>
            </w:r>
          </w:p>
          <w:p w14:paraId="78E157D4" w14:textId="77777777" w:rsidR="00AC4EE5" w:rsidRDefault="00AC4EE5" w:rsidP="00202BF2">
            <w:pPr>
              <w:rPr>
                <w:rFonts w:ascii="Arial" w:hAnsi="Arial" w:cs="Arial"/>
                <w:sz w:val="22"/>
              </w:rPr>
            </w:pPr>
          </w:p>
          <w:p w14:paraId="4839C8B4" w14:textId="52E61600" w:rsidR="00BE35AE" w:rsidRPr="005525A4" w:rsidRDefault="00BE35AE" w:rsidP="00BE35AE">
            <w:pPr>
              <w:pStyle w:val="Heading2"/>
              <w:rPr>
                <w:rFonts w:ascii="Arial" w:hAnsi="Arial" w:cs="Arial"/>
                <w:color w:val="002060"/>
                <w:sz w:val="30"/>
                <w:szCs w:val="30"/>
              </w:rPr>
            </w:pPr>
            <w:r>
              <w:rPr>
                <w:rFonts w:ascii="Arial" w:hAnsi="Arial" w:cs="Arial"/>
                <w:color w:val="002060"/>
                <w:sz w:val="30"/>
                <w:szCs w:val="30"/>
              </w:rPr>
              <w:t>Reference</w:t>
            </w:r>
            <w:r w:rsidR="001C0E8C">
              <w:rPr>
                <w:rFonts w:ascii="Arial" w:hAnsi="Arial" w:cs="Arial"/>
                <w:color w:val="002060"/>
                <w:sz w:val="30"/>
                <w:szCs w:val="30"/>
              </w:rPr>
              <w:t>s</w:t>
            </w:r>
          </w:p>
          <w:p w14:paraId="1F36C5BF" w14:textId="2167EE64" w:rsidR="001D3289" w:rsidRPr="00433D48" w:rsidRDefault="001D3289" w:rsidP="001D3289">
            <w:pPr>
              <w:rPr>
                <w:rFonts w:ascii="Arial" w:hAnsi="Arial" w:cs="Arial"/>
                <w:b/>
                <w:bCs/>
                <w:color w:val="0070C0"/>
                <w:sz w:val="28"/>
                <w:szCs w:val="28"/>
              </w:rPr>
            </w:pPr>
            <w:r w:rsidRPr="00433D48">
              <w:rPr>
                <w:rFonts w:ascii="Arial" w:hAnsi="Arial" w:cs="Arial"/>
                <w:b/>
                <w:bCs/>
                <w:color w:val="0070C0"/>
                <w:sz w:val="28"/>
                <w:szCs w:val="28"/>
              </w:rPr>
              <w:t>Dr. Muhammad Iqbal Hossain</w:t>
            </w:r>
          </w:p>
          <w:p w14:paraId="7995AC44" w14:textId="3478B227" w:rsidR="001D3289" w:rsidRPr="000E7AD7" w:rsidRDefault="001D3289" w:rsidP="001D3289">
            <w:pPr>
              <w:rPr>
                <w:rFonts w:ascii="Arial" w:hAnsi="Arial" w:cs="Arial"/>
                <w:sz w:val="22"/>
              </w:rPr>
            </w:pPr>
            <w:r w:rsidRPr="000E7AD7">
              <w:rPr>
                <w:rFonts w:ascii="Arial" w:hAnsi="Arial" w:cs="Arial"/>
                <w:sz w:val="22"/>
              </w:rPr>
              <w:t>Associate Professor</w:t>
            </w:r>
          </w:p>
          <w:p w14:paraId="54715EE3" w14:textId="3950619F" w:rsidR="001D3289" w:rsidRPr="000E7AD7" w:rsidRDefault="001D3289" w:rsidP="001D3289">
            <w:pPr>
              <w:rPr>
                <w:rFonts w:ascii="Arial" w:hAnsi="Arial" w:cs="Arial"/>
                <w:sz w:val="22"/>
              </w:rPr>
            </w:pPr>
            <w:r w:rsidRPr="000E7AD7">
              <w:rPr>
                <w:rFonts w:ascii="Arial" w:hAnsi="Arial" w:cs="Arial"/>
                <w:sz w:val="22"/>
              </w:rPr>
              <w:t>Department of Computer Science and Engineering</w:t>
            </w:r>
          </w:p>
          <w:p w14:paraId="1D0F47F3" w14:textId="5B555F21" w:rsidR="001D3289" w:rsidRDefault="001D3289" w:rsidP="001D3289">
            <w:pPr>
              <w:rPr>
                <w:rFonts w:ascii="Arial" w:hAnsi="Arial" w:cs="Arial"/>
                <w:sz w:val="22"/>
              </w:rPr>
            </w:pPr>
            <w:r w:rsidRPr="000E7AD7">
              <w:rPr>
                <w:rFonts w:ascii="Arial" w:hAnsi="Arial" w:cs="Arial"/>
                <w:sz w:val="22"/>
              </w:rPr>
              <w:t>BRAC University</w:t>
            </w:r>
          </w:p>
          <w:p w14:paraId="6C1699EC" w14:textId="5F186DD5" w:rsidR="00034954" w:rsidRDefault="00034954" w:rsidP="001D328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Dhaka 1212, Bangladesh</w:t>
            </w:r>
          </w:p>
          <w:p w14:paraId="3D9C9D1F" w14:textId="5CC069C9" w:rsidR="00D24243" w:rsidRPr="000E7AD7" w:rsidRDefault="00D24243" w:rsidP="001D3289">
            <w:pPr>
              <w:rPr>
                <w:rFonts w:ascii="Arial" w:hAnsi="Arial" w:cs="Arial"/>
                <w:sz w:val="22"/>
              </w:rPr>
            </w:pPr>
            <w:r w:rsidRPr="0051721A">
              <w:rPr>
                <w:rFonts w:ascii="Arial" w:hAnsi="Arial" w:cs="Arial"/>
                <w:b/>
                <w:bCs/>
                <w:sz w:val="22"/>
              </w:rPr>
              <w:t>Email:</w:t>
            </w:r>
            <w:r>
              <w:rPr>
                <w:rFonts w:ascii="Arial" w:hAnsi="Arial" w:cs="Arial"/>
                <w:sz w:val="22"/>
              </w:rPr>
              <w:t xml:space="preserve"> iqbal.hossain@bracu.ac.bd</w:t>
            </w:r>
          </w:p>
          <w:p w14:paraId="0A5B0F05" w14:textId="625BF2BA" w:rsidR="001827B1" w:rsidRPr="001827B1" w:rsidRDefault="001D3289" w:rsidP="001D3289">
            <w:pPr>
              <w:rPr>
                <w:rFonts w:ascii="Arial" w:hAnsi="Arial" w:cs="Arial"/>
                <w:sz w:val="22"/>
              </w:rPr>
            </w:pPr>
            <w:r w:rsidRPr="0051721A">
              <w:rPr>
                <w:rFonts w:ascii="Arial" w:hAnsi="Arial" w:cs="Arial"/>
                <w:b/>
                <w:bCs/>
                <w:sz w:val="22"/>
              </w:rPr>
              <w:t>Mobile:</w:t>
            </w:r>
            <w:r w:rsidRPr="000E7AD7">
              <w:rPr>
                <w:rFonts w:ascii="Arial" w:hAnsi="Arial" w:cs="Arial"/>
                <w:sz w:val="22"/>
              </w:rPr>
              <w:t xml:space="preserve"> +8801715065301</w:t>
            </w:r>
            <w:r w:rsidRPr="000E7AD7">
              <w:rPr>
                <w:rFonts w:ascii="Arial" w:hAnsi="Arial" w:cs="Arial"/>
                <w:sz w:val="22"/>
              </w:rPr>
              <w:br/>
            </w:r>
            <w:r w:rsidRPr="0051721A">
              <w:rPr>
                <w:rFonts w:ascii="Arial" w:hAnsi="Arial" w:cs="Arial"/>
                <w:b/>
                <w:bCs/>
                <w:sz w:val="22"/>
              </w:rPr>
              <w:t>Office:</w:t>
            </w:r>
            <w:r w:rsidRPr="000E7AD7">
              <w:rPr>
                <w:rFonts w:ascii="Arial" w:hAnsi="Arial" w:cs="Arial"/>
                <w:sz w:val="22"/>
              </w:rPr>
              <w:t xml:space="preserve"> +8809617445122</w:t>
            </w:r>
          </w:p>
          <w:p w14:paraId="22D62F2A" w14:textId="77777777" w:rsidR="00BE35AE" w:rsidRDefault="00BE35AE" w:rsidP="00202BF2">
            <w:pPr>
              <w:rPr>
                <w:rFonts w:ascii="Arial" w:hAnsi="Arial" w:cs="Arial"/>
                <w:sz w:val="22"/>
              </w:rPr>
            </w:pPr>
          </w:p>
          <w:p w14:paraId="0DDC26F1" w14:textId="78FD9202" w:rsidR="001827B1" w:rsidRPr="00433D48" w:rsidRDefault="001827B1" w:rsidP="001827B1">
            <w:pPr>
              <w:rPr>
                <w:rFonts w:ascii="Arial" w:hAnsi="Arial" w:cs="Arial"/>
                <w:b/>
                <w:bCs/>
                <w:color w:val="0070C0"/>
                <w:sz w:val="28"/>
                <w:szCs w:val="28"/>
              </w:rPr>
            </w:pPr>
            <w:r w:rsidRPr="00433D48">
              <w:rPr>
                <w:rFonts w:ascii="Arial" w:hAnsi="Arial" w:cs="Arial"/>
                <w:b/>
                <w:bCs/>
                <w:color w:val="0070C0"/>
                <w:sz w:val="28"/>
                <w:szCs w:val="28"/>
              </w:rPr>
              <w:t>Dr. M</w:t>
            </w:r>
            <w:r w:rsidR="00DE3165">
              <w:rPr>
                <w:rFonts w:ascii="Arial" w:hAnsi="Arial" w:cs="Arial"/>
                <w:b/>
                <w:bCs/>
                <w:color w:val="0070C0"/>
                <w:sz w:val="28"/>
                <w:szCs w:val="28"/>
              </w:rPr>
              <w:t>o</w:t>
            </w:r>
            <w:r w:rsidRPr="00433D48">
              <w:rPr>
                <w:rFonts w:ascii="Arial" w:hAnsi="Arial" w:cs="Arial"/>
                <w:b/>
                <w:bCs/>
                <w:color w:val="0070C0"/>
                <w:sz w:val="28"/>
                <w:szCs w:val="28"/>
              </w:rPr>
              <w:t xml:space="preserve">hammad </w:t>
            </w:r>
            <w:r w:rsidR="00005839">
              <w:rPr>
                <w:rFonts w:ascii="Arial" w:hAnsi="Arial" w:cs="Arial"/>
                <w:b/>
                <w:bCs/>
                <w:color w:val="0070C0"/>
                <w:sz w:val="28"/>
                <w:szCs w:val="28"/>
              </w:rPr>
              <w:t>Abdur Rashid</w:t>
            </w:r>
          </w:p>
          <w:p w14:paraId="51CEA65E" w14:textId="3D9B6FDC" w:rsidR="001827B1" w:rsidRPr="000E7AD7" w:rsidRDefault="001827B1" w:rsidP="001827B1">
            <w:pPr>
              <w:rPr>
                <w:rFonts w:ascii="Arial" w:hAnsi="Arial" w:cs="Arial"/>
                <w:sz w:val="22"/>
              </w:rPr>
            </w:pPr>
            <w:r w:rsidRPr="000E7AD7">
              <w:rPr>
                <w:rFonts w:ascii="Arial" w:hAnsi="Arial" w:cs="Arial"/>
                <w:sz w:val="22"/>
              </w:rPr>
              <w:t>Ass</w:t>
            </w:r>
            <w:r w:rsidR="00DE3165">
              <w:rPr>
                <w:rFonts w:ascii="Arial" w:hAnsi="Arial" w:cs="Arial"/>
                <w:sz w:val="22"/>
              </w:rPr>
              <w:t>istant</w:t>
            </w:r>
            <w:r w:rsidRPr="000E7AD7">
              <w:rPr>
                <w:rFonts w:ascii="Arial" w:hAnsi="Arial" w:cs="Arial"/>
                <w:sz w:val="22"/>
              </w:rPr>
              <w:t xml:space="preserve"> Professor</w:t>
            </w:r>
          </w:p>
          <w:p w14:paraId="7FD1548A" w14:textId="0330B354" w:rsidR="001827B1" w:rsidRPr="000E7AD7" w:rsidRDefault="001827B1" w:rsidP="001827B1">
            <w:pPr>
              <w:rPr>
                <w:rFonts w:ascii="Arial" w:hAnsi="Arial" w:cs="Arial"/>
                <w:sz w:val="22"/>
              </w:rPr>
            </w:pPr>
            <w:r w:rsidRPr="000E7AD7">
              <w:rPr>
                <w:rFonts w:ascii="Arial" w:hAnsi="Arial" w:cs="Arial"/>
                <w:sz w:val="22"/>
              </w:rPr>
              <w:t xml:space="preserve">Department of </w:t>
            </w:r>
            <w:r w:rsidR="00C7043D">
              <w:rPr>
                <w:rFonts w:ascii="Arial" w:hAnsi="Arial" w:cs="Arial"/>
                <w:sz w:val="22"/>
              </w:rPr>
              <w:t>Physics</w:t>
            </w:r>
          </w:p>
          <w:p w14:paraId="1CA51DA8" w14:textId="3A90F491" w:rsidR="001827B1" w:rsidRDefault="00F13749" w:rsidP="001827B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Jashore</w:t>
            </w:r>
            <w:r w:rsidR="008A1BEA">
              <w:rPr>
                <w:rFonts w:ascii="Arial" w:hAnsi="Arial" w:cs="Arial"/>
                <w:sz w:val="22"/>
              </w:rPr>
              <w:t xml:space="preserve"> University of Science and Technology</w:t>
            </w:r>
          </w:p>
          <w:p w14:paraId="2160DA1A" w14:textId="77ADFC49" w:rsidR="00034954" w:rsidRDefault="00034954" w:rsidP="001827B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Jashore 7408, Bangladesh</w:t>
            </w:r>
          </w:p>
          <w:p w14:paraId="461487A7" w14:textId="58CAD388" w:rsidR="00786EFD" w:rsidRPr="000E7AD7" w:rsidRDefault="00786EFD" w:rsidP="001827B1">
            <w:pPr>
              <w:rPr>
                <w:rFonts w:ascii="Arial" w:hAnsi="Arial" w:cs="Arial"/>
                <w:sz w:val="22"/>
              </w:rPr>
            </w:pPr>
            <w:r w:rsidRPr="0051721A">
              <w:rPr>
                <w:rFonts w:ascii="Arial" w:hAnsi="Arial" w:cs="Arial"/>
                <w:b/>
                <w:bCs/>
                <w:sz w:val="22"/>
              </w:rPr>
              <w:t>Email:</w:t>
            </w:r>
            <w:r>
              <w:rPr>
                <w:rFonts w:ascii="Arial" w:hAnsi="Arial" w:cs="Arial"/>
                <w:sz w:val="22"/>
              </w:rPr>
              <w:t xml:space="preserve"> </w:t>
            </w:r>
            <w:r w:rsidR="009B1399">
              <w:rPr>
                <w:rFonts w:ascii="Arial" w:hAnsi="Arial" w:cs="Arial"/>
                <w:sz w:val="22"/>
              </w:rPr>
              <w:t>rashid</w:t>
            </w:r>
            <w:r>
              <w:rPr>
                <w:rFonts w:ascii="Arial" w:hAnsi="Arial" w:cs="Arial"/>
                <w:sz w:val="22"/>
              </w:rPr>
              <w:t>@</w:t>
            </w:r>
            <w:r w:rsidR="009B1399">
              <w:rPr>
                <w:rFonts w:ascii="Arial" w:hAnsi="Arial" w:cs="Arial"/>
                <w:sz w:val="22"/>
              </w:rPr>
              <w:t>just</w:t>
            </w:r>
            <w:r>
              <w:rPr>
                <w:rFonts w:ascii="Arial" w:hAnsi="Arial" w:cs="Arial"/>
                <w:sz w:val="22"/>
              </w:rPr>
              <w:t>.</w:t>
            </w:r>
            <w:r w:rsidR="009B1399">
              <w:rPr>
                <w:rFonts w:ascii="Arial" w:hAnsi="Arial" w:cs="Arial"/>
                <w:sz w:val="22"/>
              </w:rPr>
              <w:t>edu</w:t>
            </w:r>
            <w:r>
              <w:rPr>
                <w:rFonts w:ascii="Arial" w:hAnsi="Arial" w:cs="Arial"/>
                <w:sz w:val="22"/>
              </w:rPr>
              <w:t>.bd</w:t>
            </w:r>
          </w:p>
          <w:p w14:paraId="5E171F44" w14:textId="7F2502AA" w:rsidR="001827B1" w:rsidRDefault="001827B1" w:rsidP="001827B1">
            <w:pPr>
              <w:rPr>
                <w:rFonts w:ascii="Arial" w:hAnsi="Arial" w:cs="Arial"/>
                <w:sz w:val="22"/>
              </w:rPr>
            </w:pPr>
            <w:r w:rsidRPr="0051721A">
              <w:rPr>
                <w:rFonts w:ascii="Arial" w:hAnsi="Arial" w:cs="Arial"/>
                <w:b/>
                <w:bCs/>
                <w:sz w:val="22"/>
              </w:rPr>
              <w:t>Mobile:</w:t>
            </w:r>
            <w:r w:rsidRPr="000E7AD7">
              <w:rPr>
                <w:rFonts w:ascii="Arial" w:hAnsi="Arial" w:cs="Arial"/>
                <w:sz w:val="22"/>
              </w:rPr>
              <w:t xml:space="preserve"> +8801</w:t>
            </w:r>
            <w:r w:rsidR="009B1399">
              <w:rPr>
                <w:rFonts w:ascii="Arial" w:hAnsi="Arial" w:cs="Arial"/>
                <w:sz w:val="22"/>
              </w:rPr>
              <w:t>830716122</w:t>
            </w:r>
          </w:p>
          <w:p w14:paraId="28D8283D" w14:textId="21F54672" w:rsidR="001827B1" w:rsidRPr="00175039" w:rsidRDefault="001827B1" w:rsidP="001827B1">
            <w:pPr>
              <w:rPr>
                <w:rFonts w:ascii="Arial" w:hAnsi="Arial" w:cs="Arial"/>
                <w:sz w:val="22"/>
              </w:rPr>
            </w:pPr>
          </w:p>
        </w:tc>
      </w:tr>
    </w:tbl>
    <w:p w14:paraId="1CAB6962" w14:textId="4DFBE32C" w:rsidR="0043117B" w:rsidRPr="009B20DE" w:rsidRDefault="00000000" w:rsidP="00836D6A">
      <w:pPr>
        <w:tabs>
          <w:tab w:val="left" w:pos="4764"/>
        </w:tabs>
        <w:rPr>
          <w:rFonts w:ascii="Arial" w:hAnsi="Arial" w:cs="Arial"/>
        </w:rPr>
      </w:pPr>
    </w:p>
    <w:sectPr w:rsidR="0043117B" w:rsidRPr="009B20DE" w:rsidSect="000C45FF">
      <w:headerReference w:type="default" r:id="rId1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423B0" w14:textId="77777777" w:rsidR="00472EE3" w:rsidRDefault="00472EE3" w:rsidP="000C45FF">
      <w:r>
        <w:separator/>
      </w:r>
    </w:p>
  </w:endnote>
  <w:endnote w:type="continuationSeparator" w:id="0">
    <w:p w14:paraId="7A385FCE" w14:textId="77777777" w:rsidR="00472EE3" w:rsidRDefault="00472EE3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Vrinda">
    <w:altName w:val="Calibri"/>
    <w:panose1 w:val="00000400000000000000"/>
    <w:charset w:val="00"/>
    <w:family w:val="swiss"/>
    <w:pitch w:val="variable"/>
    <w:sig w:usb0="00000003" w:usb1="00000000" w:usb2="00000000" w:usb3="00000000" w:csb0="00000001" w:csb1="00000000"/>
  </w:font>
  <w:font w:name="Meiryo">
    <w:altName w:val="MS Gothic"/>
    <w:charset w:val="80"/>
    <w:family w:val="swiss"/>
    <w:pitch w:val="variable"/>
    <w:sig w:usb0="E00002FF" w:usb1="6AC7FFFF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F0F022" w14:textId="77777777" w:rsidR="00472EE3" w:rsidRDefault="00472EE3" w:rsidP="000C45FF">
      <w:r>
        <w:separator/>
      </w:r>
    </w:p>
  </w:footnote>
  <w:footnote w:type="continuationSeparator" w:id="0">
    <w:p w14:paraId="51285B54" w14:textId="77777777" w:rsidR="00472EE3" w:rsidRDefault="00472EE3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C0C1B" w14:textId="77777777" w:rsidR="000C45FF" w:rsidRDefault="000C45FF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8240" behindDoc="1" locked="0" layoutInCell="1" allowOverlap="1" wp14:anchorId="536C6BFF" wp14:editId="0177EE35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A4235"/>
    <w:multiLevelType w:val="hybridMultilevel"/>
    <w:tmpl w:val="BACE0C7A"/>
    <w:lvl w:ilvl="0" w:tplc="F4DE6BFC">
      <w:start w:val="1"/>
      <w:numFmt w:val="decimal"/>
      <w:lvlText w:val="(%1)"/>
      <w:lvlJc w:val="left"/>
      <w:pPr>
        <w:ind w:left="720" w:hanging="360"/>
      </w:pPr>
    </w:lvl>
    <w:lvl w:ilvl="1" w:tplc="12AA694A">
      <w:start w:val="1"/>
      <w:numFmt w:val="lowerLetter"/>
      <w:lvlText w:val="%2."/>
      <w:lvlJc w:val="left"/>
      <w:pPr>
        <w:ind w:left="1440" w:hanging="360"/>
      </w:pPr>
    </w:lvl>
    <w:lvl w:ilvl="2" w:tplc="D610CA9A">
      <w:start w:val="1"/>
      <w:numFmt w:val="lowerRoman"/>
      <w:lvlText w:val="%3."/>
      <w:lvlJc w:val="right"/>
      <w:pPr>
        <w:ind w:left="2160" w:hanging="180"/>
      </w:pPr>
    </w:lvl>
    <w:lvl w:ilvl="3" w:tplc="EB8C1A46">
      <w:start w:val="1"/>
      <w:numFmt w:val="decimal"/>
      <w:lvlText w:val="%4."/>
      <w:lvlJc w:val="left"/>
      <w:pPr>
        <w:ind w:left="2880" w:hanging="360"/>
      </w:pPr>
    </w:lvl>
    <w:lvl w:ilvl="4" w:tplc="2E16605C">
      <w:start w:val="1"/>
      <w:numFmt w:val="lowerLetter"/>
      <w:lvlText w:val="%5."/>
      <w:lvlJc w:val="left"/>
      <w:pPr>
        <w:ind w:left="3600" w:hanging="360"/>
      </w:pPr>
    </w:lvl>
    <w:lvl w:ilvl="5" w:tplc="1876AA8E">
      <w:start w:val="1"/>
      <w:numFmt w:val="lowerRoman"/>
      <w:lvlText w:val="%6."/>
      <w:lvlJc w:val="right"/>
      <w:pPr>
        <w:ind w:left="4320" w:hanging="180"/>
      </w:pPr>
    </w:lvl>
    <w:lvl w:ilvl="6" w:tplc="8CA878B4">
      <w:start w:val="1"/>
      <w:numFmt w:val="decimal"/>
      <w:lvlText w:val="%7."/>
      <w:lvlJc w:val="left"/>
      <w:pPr>
        <w:ind w:left="5040" w:hanging="360"/>
      </w:pPr>
    </w:lvl>
    <w:lvl w:ilvl="7" w:tplc="2C227996">
      <w:start w:val="1"/>
      <w:numFmt w:val="lowerLetter"/>
      <w:lvlText w:val="%8."/>
      <w:lvlJc w:val="left"/>
      <w:pPr>
        <w:ind w:left="5760" w:hanging="360"/>
      </w:pPr>
    </w:lvl>
    <w:lvl w:ilvl="8" w:tplc="CE50872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02DBB"/>
    <w:multiLevelType w:val="hybridMultilevel"/>
    <w:tmpl w:val="8A90296C"/>
    <w:lvl w:ilvl="0" w:tplc="327AE25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40D65"/>
    <w:multiLevelType w:val="hybridMultilevel"/>
    <w:tmpl w:val="07AEEE28"/>
    <w:lvl w:ilvl="0" w:tplc="DE5618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9E019C"/>
    <w:multiLevelType w:val="hybridMultilevel"/>
    <w:tmpl w:val="1F185F42"/>
    <w:lvl w:ilvl="0" w:tplc="C874B8CC">
      <w:start w:val="1"/>
      <w:numFmt w:val="decimal"/>
      <w:lvlText w:val="(%1)"/>
      <w:lvlJc w:val="left"/>
      <w:pPr>
        <w:ind w:left="720" w:hanging="360"/>
      </w:pPr>
    </w:lvl>
    <w:lvl w:ilvl="1" w:tplc="DD92B844">
      <w:start w:val="1"/>
      <w:numFmt w:val="lowerLetter"/>
      <w:lvlText w:val="%2."/>
      <w:lvlJc w:val="left"/>
      <w:pPr>
        <w:ind w:left="1440" w:hanging="360"/>
      </w:pPr>
    </w:lvl>
    <w:lvl w:ilvl="2" w:tplc="8E723578">
      <w:start w:val="1"/>
      <w:numFmt w:val="lowerRoman"/>
      <w:lvlText w:val="%3."/>
      <w:lvlJc w:val="right"/>
      <w:pPr>
        <w:ind w:left="2160" w:hanging="180"/>
      </w:pPr>
    </w:lvl>
    <w:lvl w:ilvl="3" w:tplc="B9E29CE0">
      <w:start w:val="1"/>
      <w:numFmt w:val="decimal"/>
      <w:lvlText w:val="%4."/>
      <w:lvlJc w:val="left"/>
      <w:pPr>
        <w:ind w:left="2880" w:hanging="360"/>
      </w:pPr>
    </w:lvl>
    <w:lvl w:ilvl="4" w:tplc="D0643492">
      <w:start w:val="1"/>
      <w:numFmt w:val="lowerLetter"/>
      <w:lvlText w:val="%5."/>
      <w:lvlJc w:val="left"/>
      <w:pPr>
        <w:ind w:left="3600" w:hanging="360"/>
      </w:pPr>
    </w:lvl>
    <w:lvl w:ilvl="5" w:tplc="10D887B4">
      <w:start w:val="1"/>
      <w:numFmt w:val="lowerRoman"/>
      <w:lvlText w:val="%6."/>
      <w:lvlJc w:val="right"/>
      <w:pPr>
        <w:ind w:left="4320" w:hanging="180"/>
      </w:pPr>
    </w:lvl>
    <w:lvl w:ilvl="6" w:tplc="9AF42D1C">
      <w:start w:val="1"/>
      <w:numFmt w:val="decimal"/>
      <w:lvlText w:val="%7."/>
      <w:lvlJc w:val="left"/>
      <w:pPr>
        <w:ind w:left="5040" w:hanging="360"/>
      </w:pPr>
    </w:lvl>
    <w:lvl w:ilvl="7" w:tplc="18084DF4">
      <w:start w:val="1"/>
      <w:numFmt w:val="lowerLetter"/>
      <w:lvlText w:val="%8."/>
      <w:lvlJc w:val="left"/>
      <w:pPr>
        <w:ind w:left="5760" w:hanging="360"/>
      </w:pPr>
    </w:lvl>
    <w:lvl w:ilvl="8" w:tplc="19CAA85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3D486F"/>
    <w:multiLevelType w:val="hybridMultilevel"/>
    <w:tmpl w:val="938E2B36"/>
    <w:lvl w:ilvl="0" w:tplc="076C00A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947E50"/>
    <w:multiLevelType w:val="hybridMultilevel"/>
    <w:tmpl w:val="1C6A6C6C"/>
    <w:lvl w:ilvl="0" w:tplc="C1EE799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9A092F"/>
    <w:multiLevelType w:val="hybridMultilevel"/>
    <w:tmpl w:val="267CB822"/>
    <w:lvl w:ilvl="0" w:tplc="C1EE799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F63AC9"/>
    <w:multiLevelType w:val="hybridMultilevel"/>
    <w:tmpl w:val="CE70165E"/>
    <w:lvl w:ilvl="0" w:tplc="D3A6062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C626ACF"/>
    <w:multiLevelType w:val="hybridMultilevel"/>
    <w:tmpl w:val="039816CA"/>
    <w:lvl w:ilvl="0" w:tplc="327AE25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0F014E"/>
    <w:multiLevelType w:val="hybridMultilevel"/>
    <w:tmpl w:val="7308912E"/>
    <w:lvl w:ilvl="0" w:tplc="D3A6062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353143"/>
    <w:multiLevelType w:val="hybridMultilevel"/>
    <w:tmpl w:val="3A5410E4"/>
    <w:lvl w:ilvl="0" w:tplc="327AE25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9C876BD"/>
    <w:multiLevelType w:val="hybridMultilevel"/>
    <w:tmpl w:val="F36AACEC"/>
    <w:lvl w:ilvl="0" w:tplc="BC5C8D3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7A685C"/>
    <w:multiLevelType w:val="hybridMultilevel"/>
    <w:tmpl w:val="9A009436"/>
    <w:lvl w:ilvl="0" w:tplc="327AE25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D904786"/>
    <w:multiLevelType w:val="hybridMultilevel"/>
    <w:tmpl w:val="24727A92"/>
    <w:lvl w:ilvl="0" w:tplc="DE4EF420">
      <w:start w:val="1"/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4E122A"/>
    <w:multiLevelType w:val="hybridMultilevel"/>
    <w:tmpl w:val="1688ADBC"/>
    <w:lvl w:ilvl="0" w:tplc="263087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ED1DAE"/>
    <w:multiLevelType w:val="hybridMultilevel"/>
    <w:tmpl w:val="B5E233CA"/>
    <w:lvl w:ilvl="0" w:tplc="C1EE799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7FC245E"/>
    <w:multiLevelType w:val="hybridMultilevel"/>
    <w:tmpl w:val="A756F7E2"/>
    <w:lvl w:ilvl="0" w:tplc="E57452C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A02877"/>
    <w:multiLevelType w:val="hybridMultilevel"/>
    <w:tmpl w:val="97EA7F1C"/>
    <w:lvl w:ilvl="0" w:tplc="ABD8278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2A6D9D"/>
    <w:multiLevelType w:val="hybridMultilevel"/>
    <w:tmpl w:val="E5908B46"/>
    <w:lvl w:ilvl="0" w:tplc="2A3C8F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7C379C"/>
    <w:multiLevelType w:val="hybridMultilevel"/>
    <w:tmpl w:val="2780A7EE"/>
    <w:lvl w:ilvl="0" w:tplc="327AE25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A143EE"/>
    <w:multiLevelType w:val="hybridMultilevel"/>
    <w:tmpl w:val="C4CAEA84"/>
    <w:lvl w:ilvl="0" w:tplc="F342B88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FC53B9"/>
    <w:multiLevelType w:val="hybridMultilevel"/>
    <w:tmpl w:val="0E647DDE"/>
    <w:lvl w:ilvl="0" w:tplc="305C81A4">
      <w:start w:val="1"/>
      <w:numFmt w:val="decimal"/>
      <w:lvlText w:val="(%1)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553320"/>
    <w:multiLevelType w:val="hybridMultilevel"/>
    <w:tmpl w:val="D15AE99A"/>
    <w:lvl w:ilvl="0" w:tplc="AD18E73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754A91"/>
    <w:multiLevelType w:val="hybridMultilevel"/>
    <w:tmpl w:val="9D96F1E6"/>
    <w:lvl w:ilvl="0" w:tplc="327AE25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C75013D"/>
    <w:multiLevelType w:val="hybridMultilevel"/>
    <w:tmpl w:val="6672BECA"/>
    <w:lvl w:ilvl="0" w:tplc="C1EE799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24E75BB"/>
    <w:multiLevelType w:val="hybridMultilevel"/>
    <w:tmpl w:val="BF56CD3A"/>
    <w:lvl w:ilvl="0" w:tplc="9F9A78C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5E1F99"/>
    <w:multiLevelType w:val="hybridMultilevel"/>
    <w:tmpl w:val="9B5A6B52"/>
    <w:lvl w:ilvl="0" w:tplc="14E626D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A55F6E"/>
    <w:multiLevelType w:val="hybridMultilevel"/>
    <w:tmpl w:val="15CA5064"/>
    <w:lvl w:ilvl="0" w:tplc="15407D72">
      <w:start w:val="1"/>
      <w:numFmt w:val="decimal"/>
      <w:lvlText w:val="(%1)"/>
      <w:lvlJc w:val="left"/>
      <w:pPr>
        <w:ind w:left="720" w:hanging="360"/>
      </w:pPr>
      <w:rPr>
        <w:rFonts w:hint="default"/>
        <w:b w:val="0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1E1DDE"/>
    <w:multiLevelType w:val="hybridMultilevel"/>
    <w:tmpl w:val="3CA4ECB8"/>
    <w:lvl w:ilvl="0" w:tplc="327AE25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5177199">
    <w:abstractNumId w:val="0"/>
  </w:num>
  <w:num w:numId="2" w16cid:durableId="1589725959">
    <w:abstractNumId w:val="3"/>
  </w:num>
  <w:num w:numId="3" w16cid:durableId="141627572">
    <w:abstractNumId w:val="2"/>
  </w:num>
  <w:num w:numId="4" w16cid:durableId="367920851">
    <w:abstractNumId w:val="16"/>
  </w:num>
  <w:num w:numId="5" w16cid:durableId="1883054524">
    <w:abstractNumId w:val="17"/>
  </w:num>
  <w:num w:numId="6" w16cid:durableId="891765882">
    <w:abstractNumId w:val="11"/>
  </w:num>
  <w:num w:numId="7" w16cid:durableId="1744327816">
    <w:abstractNumId w:val="27"/>
  </w:num>
  <w:num w:numId="8" w16cid:durableId="1080757388">
    <w:abstractNumId w:val="14"/>
  </w:num>
  <w:num w:numId="9" w16cid:durableId="1960799786">
    <w:abstractNumId w:val="4"/>
  </w:num>
  <w:num w:numId="10" w16cid:durableId="170680867">
    <w:abstractNumId w:val="21"/>
  </w:num>
  <w:num w:numId="11" w16cid:durableId="1032799718">
    <w:abstractNumId w:val="25"/>
  </w:num>
  <w:num w:numId="12" w16cid:durableId="1725330345">
    <w:abstractNumId w:val="13"/>
  </w:num>
  <w:num w:numId="13" w16cid:durableId="1925915687">
    <w:abstractNumId w:val="18"/>
  </w:num>
  <w:num w:numId="14" w16cid:durableId="832066118">
    <w:abstractNumId w:val="19"/>
  </w:num>
  <w:num w:numId="15" w16cid:durableId="799418091">
    <w:abstractNumId w:val="12"/>
  </w:num>
  <w:num w:numId="16" w16cid:durableId="1807510598">
    <w:abstractNumId w:val="8"/>
  </w:num>
  <w:num w:numId="17" w16cid:durableId="1326739441">
    <w:abstractNumId w:val="1"/>
  </w:num>
  <w:num w:numId="18" w16cid:durableId="700740252">
    <w:abstractNumId w:val="28"/>
  </w:num>
  <w:num w:numId="19" w16cid:durableId="1219586216">
    <w:abstractNumId w:val="10"/>
  </w:num>
  <w:num w:numId="20" w16cid:durableId="2082679539">
    <w:abstractNumId w:val="23"/>
  </w:num>
  <w:num w:numId="21" w16cid:durableId="1438721582">
    <w:abstractNumId w:val="9"/>
  </w:num>
  <w:num w:numId="22" w16cid:durableId="248463585">
    <w:abstractNumId w:val="7"/>
  </w:num>
  <w:num w:numId="23" w16cid:durableId="495733176">
    <w:abstractNumId w:val="22"/>
  </w:num>
  <w:num w:numId="24" w16cid:durableId="1746418771">
    <w:abstractNumId w:val="20"/>
  </w:num>
  <w:num w:numId="25" w16cid:durableId="1718889367">
    <w:abstractNumId w:val="26"/>
  </w:num>
  <w:num w:numId="26" w16cid:durableId="1936864765">
    <w:abstractNumId w:val="6"/>
  </w:num>
  <w:num w:numId="27" w16cid:durableId="243075961">
    <w:abstractNumId w:val="15"/>
  </w:num>
  <w:num w:numId="28" w16cid:durableId="612977564">
    <w:abstractNumId w:val="24"/>
  </w:num>
  <w:num w:numId="29" w16cid:durableId="199159809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0BF"/>
    <w:rsid w:val="00005839"/>
    <w:rsid w:val="00011F96"/>
    <w:rsid w:val="00013FDE"/>
    <w:rsid w:val="00014A36"/>
    <w:rsid w:val="00014E8C"/>
    <w:rsid w:val="00015F64"/>
    <w:rsid w:val="0001663E"/>
    <w:rsid w:val="0003228F"/>
    <w:rsid w:val="00034954"/>
    <w:rsid w:val="00036450"/>
    <w:rsid w:val="00045E7D"/>
    <w:rsid w:val="00051A68"/>
    <w:rsid w:val="00053F79"/>
    <w:rsid w:val="0005641F"/>
    <w:rsid w:val="000577E4"/>
    <w:rsid w:val="00065092"/>
    <w:rsid w:val="00065F71"/>
    <w:rsid w:val="00066B83"/>
    <w:rsid w:val="000718CA"/>
    <w:rsid w:val="00077599"/>
    <w:rsid w:val="00077A5C"/>
    <w:rsid w:val="0008609D"/>
    <w:rsid w:val="00086722"/>
    <w:rsid w:val="000875F1"/>
    <w:rsid w:val="000912F1"/>
    <w:rsid w:val="00094499"/>
    <w:rsid w:val="000965FD"/>
    <w:rsid w:val="000A2DC6"/>
    <w:rsid w:val="000B475B"/>
    <w:rsid w:val="000C0360"/>
    <w:rsid w:val="000C1889"/>
    <w:rsid w:val="000C45FF"/>
    <w:rsid w:val="000C63C2"/>
    <w:rsid w:val="000D00D3"/>
    <w:rsid w:val="000D0673"/>
    <w:rsid w:val="000D236F"/>
    <w:rsid w:val="000D59C9"/>
    <w:rsid w:val="000D7AAE"/>
    <w:rsid w:val="000E3FD1"/>
    <w:rsid w:val="000E67B3"/>
    <w:rsid w:val="000E6F86"/>
    <w:rsid w:val="000E7AD7"/>
    <w:rsid w:val="000F1CB3"/>
    <w:rsid w:val="000F45E4"/>
    <w:rsid w:val="000F50C9"/>
    <w:rsid w:val="00103C01"/>
    <w:rsid w:val="00104D81"/>
    <w:rsid w:val="00105F6E"/>
    <w:rsid w:val="00106BED"/>
    <w:rsid w:val="00111E29"/>
    <w:rsid w:val="00112054"/>
    <w:rsid w:val="001173E8"/>
    <w:rsid w:val="00120439"/>
    <w:rsid w:val="00120EE9"/>
    <w:rsid w:val="00125BC4"/>
    <w:rsid w:val="00135397"/>
    <w:rsid w:val="0014095C"/>
    <w:rsid w:val="00144624"/>
    <w:rsid w:val="001525E1"/>
    <w:rsid w:val="00154F16"/>
    <w:rsid w:val="0016058B"/>
    <w:rsid w:val="001614D3"/>
    <w:rsid w:val="00161E26"/>
    <w:rsid w:val="001645A7"/>
    <w:rsid w:val="001653D8"/>
    <w:rsid w:val="00166C63"/>
    <w:rsid w:val="00170411"/>
    <w:rsid w:val="00175039"/>
    <w:rsid w:val="00175425"/>
    <w:rsid w:val="00180329"/>
    <w:rsid w:val="0018224B"/>
    <w:rsid w:val="001827B1"/>
    <w:rsid w:val="0019001F"/>
    <w:rsid w:val="00195AC8"/>
    <w:rsid w:val="001A21BF"/>
    <w:rsid w:val="001A4C2B"/>
    <w:rsid w:val="001A6CBC"/>
    <w:rsid w:val="001A74A5"/>
    <w:rsid w:val="001B2ABD"/>
    <w:rsid w:val="001B35E1"/>
    <w:rsid w:val="001C0E8C"/>
    <w:rsid w:val="001C341F"/>
    <w:rsid w:val="001C69F6"/>
    <w:rsid w:val="001D09E8"/>
    <w:rsid w:val="001D3289"/>
    <w:rsid w:val="001D524D"/>
    <w:rsid w:val="001E0391"/>
    <w:rsid w:val="001E09B5"/>
    <w:rsid w:val="001E1759"/>
    <w:rsid w:val="001F0CCA"/>
    <w:rsid w:val="001F1ECC"/>
    <w:rsid w:val="001F2888"/>
    <w:rsid w:val="001F2E73"/>
    <w:rsid w:val="00202BF2"/>
    <w:rsid w:val="00203F32"/>
    <w:rsid w:val="00211EBB"/>
    <w:rsid w:val="00214362"/>
    <w:rsid w:val="00217F2A"/>
    <w:rsid w:val="00220E11"/>
    <w:rsid w:val="002220BF"/>
    <w:rsid w:val="0022571D"/>
    <w:rsid w:val="0022661A"/>
    <w:rsid w:val="0022788B"/>
    <w:rsid w:val="002341EE"/>
    <w:rsid w:val="0023452B"/>
    <w:rsid w:val="002400EB"/>
    <w:rsid w:val="00246D55"/>
    <w:rsid w:val="00256592"/>
    <w:rsid w:val="00256CF7"/>
    <w:rsid w:val="00260D50"/>
    <w:rsid w:val="00264BBF"/>
    <w:rsid w:val="00265A9D"/>
    <w:rsid w:val="00267908"/>
    <w:rsid w:val="002756A0"/>
    <w:rsid w:val="00281FD5"/>
    <w:rsid w:val="00284393"/>
    <w:rsid w:val="00287817"/>
    <w:rsid w:val="002908CC"/>
    <w:rsid w:val="00291962"/>
    <w:rsid w:val="00292B0A"/>
    <w:rsid w:val="002A0291"/>
    <w:rsid w:val="002A0761"/>
    <w:rsid w:val="002A0CC8"/>
    <w:rsid w:val="002A310A"/>
    <w:rsid w:val="002A3F5E"/>
    <w:rsid w:val="002A49FB"/>
    <w:rsid w:val="002B0023"/>
    <w:rsid w:val="002B137D"/>
    <w:rsid w:val="002B263C"/>
    <w:rsid w:val="002B4E5F"/>
    <w:rsid w:val="002C0166"/>
    <w:rsid w:val="002C22DC"/>
    <w:rsid w:val="002C372A"/>
    <w:rsid w:val="002C467E"/>
    <w:rsid w:val="002D4098"/>
    <w:rsid w:val="002D4333"/>
    <w:rsid w:val="002E5BAF"/>
    <w:rsid w:val="002E6118"/>
    <w:rsid w:val="002E6DE7"/>
    <w:rsid w:val="00300E27"/>
    <w:rsid w:val="0030286F"/>
    <w:rsid w:val="003043A0"/>
    <w:rsid w:val="0030481B"/>
    <w:rsid w:val="003049E6"/>
    <w:rsid w:val="00307340"/>
    <w:rsid w:val="00310221"/>
    <w:rsid w:val="00310F14"/>
    <w:rsid w:val="00311673"/>
    <w:rsid w:val="003156FC"/>
    <w:rsid w:val="00315A46"/>
    <w:rsid w:val="0032139F"/>
    <w:rsid w:val="00321B06"/>
    <w:rsid w:val="003254B5"/>
    <w:rsid w:val="003306B1"/>
    <w:rsid w:val="00341642"/>
    <w:rsid w:val="00344308"/>
    <w:rsid w:val="00347B98"/>
    <w:rsid w:val="00355BFC"/>
    <w:rsid w:val="0035627D"/>
    <w:rsid w:val="0037121F"/>
    <w:rsid w:val="00373076"/>
    <w:rsid w:val="00375E7D"/>
    <w:rsid w:val="00381A2C"/>
    <w:rsid w:val="00387411"/>
    <w:rsid w:val="0039060F"/>
    <w:rsid w:val="00390999"/>
    <w:rsid w:val="00392D5E"/>
    <w:rsid w:val="003A2984"/>
    <w:rsid w:val="003A6B7D"/>
    <w:rsid w:val="003A7702"/>
    <w:rsid w:val="003A7858"/>
    <w:rsid w:val="003B06CA"/>
    <w:rsid w:val="003C0F7B"/>
    <w:rsid w:val="003C60C6"/>
    <w:rsid w:val="003C64F1"/>
    <w:rsid w:val="003D6D57"/>
    <w:rsid w:val="003F59C4"/>
    <w:rsid w:val="003F70A5"/>
    <w:rsid w:val="00401239"/>
    <w:rsid w:val="004046C8"/>
    <w:rsid w:val="004071FC"/>
    <w:rsid w:val="00410C67"/>
    <w:rsid w:val="00412D70"/>
    <w:rsid w:val="00417D56"/>
    <w:rsid w:val="00420095"/>
    <w:rsid w:val="00433D48"/>
    <w:rsid w:val="00435701"/>
    <w:rsid w:val="00437D43"/>
    <w:rsid w:val="0044002D"/>
    <w:rsid w:val="00440730"/>
    <w:rsid w:val="004410D9"/>
    <w:rsid w:val="00442AEC"/>
    <w:rsid w:val="00443F77"/>
    <w:rsid w:val="00444EC0"/>
    <w:rsid w:val="00445947"/>
    <w:rsid w:val="004466F0"/>
    <w:rsid w:val="004519DB"/>
    <w:rsid w:val="00470053"/>
    <w:rsid w:val="00472167"/>
    <w:rsid w:val="00472EE3"/>
    <w:rsid w:val="00475ED5"/>
    <w:rsid w:val="004801FF"/>
    <w:rsid w:val="0048067C"/>
    <w:rsid w:val="004807EA"/>
    <w:rsid w:val="004813B3"/>
    <w:rsid w:val="00483BBD"/>
    <w:rsid w:val="00484208"/>
    <w:rsid w:val="00484936"/>
    <w:rsid w:val="00485D29"/>
    <w:rsid w:val="00494BF0"/>
    <w:rsid w:val="00496591"/>
    <w:rsid w:val="004A37A7"/>
    <w:rsid w:val="004A4500"/>
    <w:rsid w:val="004A660F"/>
    <w:rsid w:val="004A69BD"/>
    <w:rsid w:val="004B4B19"/>
    <w:rsid w:val="004B54F9"/>
    <w:rsid w:val="004B74E6"/>
    <w:rsid w:val="004C63E4"/>
    <w:rsid w:val="004C7DDA"/>
    <w:rsid w:val="004D3011"/>
    <w:rsid w:val="004E0434"/>
    <w:rsid w:val="004E4B99"/>
    <w:rsid w:val="00502F1D"/>
    <w:rsid w:val="00504FB7"/>
    <w:rsid w:val="00505014"/>
    <w:rsid w:val="0051721A"/>
    <w:rsid w:val="0051729D"/>
    <w:rsid w:val="00520EA7"/>
    <w:rsid w:val="00521F9F"/>
    <w:rsid w:val="00523E48"/>
    <w:rsid w:val="005262AC"/>
    <w:rsid w:val="005301F1"/>
    <w:rsid w:val="00536241"/>
    <w:rsid w:val="005525A4"/>
    <w:rsid w:val="0055377F"/>
    <w:rsid w:val="005568D8"/>
    <w:rsid w:val="00560B2D"/>
    <w:rsid w:val="00562B4D"/>
    <w:rsid w:val="00562DD9"/>
    <w:rsid w:val="00564117"/>
    <w:rsid w:val="0057262B"/>
    <w:rsid w:val="00575E1D"/>
    <w:rsid w:val="00576874"/>
    <w:rsid w:val="00577CFA"/>
    <w:rsid w:val="005802ED"/>
    <w:rsid w:val="0058078A"/>
    <w:rsid w:val="00582109"/>
    <w:rsid w:val="005876DC"/>
    <w:rsid w:val="00593027"/>
    <w:rsid w:val="00594AA3"/>
    <w:rsid w:val="0059543F"/>
    <w:rsid w:val="005B4361"/>
    <w:rsid w:val="005C0179"/>
    <w:rsid w:val="005C09D1"/>
    <w:rsid w:val="005C289E"/>
    <w:rsid w:val="005C6C05"/>
    <w:rsid w:val="005C7746"/>
    <w:rsid w:val="005D0888"/>
    <w:rsid w:val="005D1812"/>
    <w:rsid w:val="005E39D5"/>
    <w:rsid w:val="005F3B6A"/>
    <w:rsid w:val="005F447F"/>
    <w:rsid w:val="005F6712"/>
    <w:rsid w:val="00600670"/>
    <w:rsid w:val="006067D5"/>
    <w:rsid w:val="00614959"/>
    <w:rsid w:val="00616799"/>
    <w:rsid w:val="006170B2"/>
    <w:rsid w:val="0062123A"/>
    <w:rsid w:val="006270F0"/>
    <w:rsid w:val="0063108A"/>
    <w:rsid w:val="006347C7"/>
    <w:rsid w:val="0063759B"/>
    <w:rsid w:val="00637A77"/>
    <w:rsid w:val="00646DB2"/>
    <w:rsid w:val="00646E75"/>
    <w:rsid w:val="00657DD4"/>
    <w:rsid w:val="006660C0"/>
    <w:rsid w:val="00666CEF"/>
    <w:rsid w:val="006702D2"/>
    <w:rsid w:val="006721B2"/>
    <w:rsid w:val="0067524F"/>
    <w:rsid w:val="00675D63"/>
    <w:rsid w:val="006761AE"/>
    <w:rsid w:val="006769E0"/>
    <w:rsid w:val="006771D0"/>
    <w:rsid w:val="00682F83"/>
    <w:rsid w:val="00683B47"/>
    <w:rsid w:val="00683F2F"/>
    <w:rsid w:val="006A37ED"/>
    <w:rsid w:val="006A4FEB"/>
    <w:rsid w:val="006B6E78"/>
    <w:rsid w:val="006B7304"/>
    <w:rsid w:val="006C4F7B"/>
    <w:rsid w:val="006C6F42"/>
    <w:rsid w:val="006D6E82"/>
    <w:rsid w:val="006E022A"/>
    <w:rsid w:val="006E5E68"/>
    <w:rsid w:val="006E7987"/>
    <w:rsid w:val="006F1133"/>
    <w:rsid w:val="006F27D9"/>
    <w:rsid w:val="00700978"/>
    <w:rsid w:val="00704AFC"/>
    <w:rsid w:val="00710164"/>
    <w:rsid w:val="00714803"/>
    <w:rsid w:val="00715FCB"/>
    <w:rsid w:val="007227BB"/>
    <w:rsid w:val="00727527"/>
    <w:rsid w:val="00736B98"/>
    <w:rsid w:val="00741405"/>
    <w:rsid w:val="007427F8"/>
    <w:rsid w:val="00742AC2"/>
    <w:rsid w:val="00743101"/>
    <w:rsid w:val="00750A97"/>
    <w:rsid w:val="00750D49"/>
    <w:rsid w:val="00752271"/>
    <w:rsid w:val="00754608"/>
    <w:rsid w:val="00766BBF"/>
    <w:rsid w:val="007676E5"/>
    <w:rsid w:val="00776CD3"/>
    <w:rsid w:val="00777035"/>
    <w:rsid w:val="007774F8"/>
    <w:rsid w:val="007775E1"/>
    <w:rsid w:val="00780D0C"/>
    <w:rsid w:val="007867A0"/>
    <w:rsid w:val="00786EFD"/>
    <w:rsid w:val="007876E7"/>
    <w:rsid w:val="007927F5"/>
    <w:rsid w:val="007974CD"/>
    <w:rsid w:val="007A4C58"/>
    <w:rsid w:val="007A59F9"/>
    <w:rsid w:val="007B28CD"/>
    <w:rsid w:val="007B5D73"/>
    <w:rsid w:val="007B6E47"/>
    <w:rsid w:val="007C491E"/>
    <w:rsid w:val="007C7685"/>
    <w:rsid w:val="007D34FE"/>
    <w:rsid w:val="007D7C1F"/>
    <w:rsid w:val="007E0457"/>
    <w:rsid w:val="007E0DC3"/>
    <w:rsid w:val="007E36EB"/>
    <w:rsid w:val="007E4E59"/>
    <w:rsid w:val="007E659D"/>
    <w:rsid w:val="007E7AB5"/>
    <w:rsid w:val="007F1B20"/>
    <w:rsid w:val="00802CA0"/>
    <w:rsid w:val="00804FAB"/>
    <w:rsid w:val="008063F2"/>
    <w:rsid w:val="008109A7"/>
    <w:rsid w:val="00811288"/>
    <w:rsid w:val="00813B8A"/>
    <w:rsid w:val="008173F2"/>
    <w:rsid w:val="008214FC"/>
    <w:rsid w:val="00824032"/>
    <w:rsid w:val="00824FAE"/>
    <w:rsid w:val="008257A7"/>
    <w:rsid w:val="008360D9"/>
    <w:rsid w:val="00836D6A"/>
    <w:rsid w:val="00844266"/>
    <w:rsid w:val="00871956"/>
    <w:rsid w:val="00872CC7"/>
    <w:rsid w:val="00873B78"/>
    <w:rsid w:val="00873F33"/>
    <w:rsid w:val="0087658F"/>
    <w:rsid w:val="0088057A"/>
    <w:rsid w:val="00882AB8"/>
    <w:rsid w:val="008835EE"/>
    <w:rsid w:val="0089435C"/>
    <w:rsid w:val="00896035"/>
    <w:rsid w:val="00896668"/>
    <w:rsid w:val="008A1BEA"/>
    <w:rsid w:val="008B2960"/>
    <w:rsid w:val="008B31EF"/>
    <w:rsid w:val="008B5EBD"/>
    <w:rsid w:val="008C10ED"/>
    <w:rsid w:val="008C11CB"/>
    <w:rsid w:val="008C1946"/>
    <w:rsid w:val="008C5DB8"/>
    <w:rsid w:val="008C6182"/>
    <w:rsid w:val="008D0EF8"/>
    <w:rsid w:val="008E4081"/>
    <w:rsid w:val="008E4B29"/>
    <w:rsid w:val="008E7493"/>
    <w:rsid w:val="008F344E"/>
    <w:rsid w:val="008F56A7"/>
    <w:rsid w:val="008F603D"/>
    <w:rsid w:val="0090119E"/>
    <w:rsid w:val="009157A3"/>
    <w:rsid w:val="009166A7"/>
    <w:rsid w:val="009206AE"/>
    <w:rsid w:val="0092361F"/>
    <w:rsid w:val="00924165"/>
    <w:rsid w:val="009260CD"/>
    <w:rsid w:val="00926A41"/>
    <w:rsid w:val="00930BE7"/>
    <w:rsid w:val="00932510"/>
    <w:rsid w:val="009335F6"/>
    <w:rsid w:val="00940E1F"/>
    <w:rsid w:val="0094632B"/>
    <w:rsid w:val="00952C25"/>
    <w:rsid w:val="0095314D"/>
    <w:rsid w:val="0095378F"/>
    <w:rsid w:val="00955C1B"/>
    <w:rsid w:val="00956433"/>
    <w:rsid w:val="0096168D"/>
    <w:rsid w:val="009656E7"/>
    <w:rsid w:val="00965C1B"/>
    <w:rsid w:val="00967BEF"/>
    <w:rsid w:val="00972947"/>
    <w:rsid w:val="0098455F"/>
    <w:rsid w:val="0098498C"/>
    <w:rsid w:val="00993744"/>
    <w:rsid w:val="0099475A"/>
    <w:rsid w:val="0099481D"/>
    <w:rsid w:val="009952F8"/>
    <w:rsid w:val="00995EDE"/>
    <w:rsid w:val="00997468"/>
    <w:rsid w:val="009A1CF2"/>
    <w:rsid w:val="009B1399"/>
    <w:rsid w:val="009B20DE"/>
    <w:rsid w:val="009B6892"/>
    <w:rsid w:val="009C0483"/>
    <w:rsid w:val="009C305F"/>
    <w:rsid w:val="009C3983"/>
    <w:rsid w:val="009D1B67"/>
    <w:rsid w:val="009D6D19"/>
    <w:rsid w:val="009E1309"/>
    <w:rsid w:val="009E1558"/>
    <w:rsid w:val="009F160F"/>
    <w:rsid w:val="009F3DD9"/>
    <w:rsid w:val="009F566B"/>
    <w:rsid w:val="009F65CC"/>
    <w:rsid w:val="009F7E94"/>
    <w:rsid w:val="00A13CF2"/>
    <w:rsid w:val="00A146D0"/>
    <w:rsid w:val="00A15CAA"/>
    <w:rsid w:val="00A17D40"/>
    <w:rsid w:val="00A17EE2"/>
    <w:rsid w:val="00A2118D"/>
    <w:rsid w:val="00A24EBE"/>
    <w:rsid w:val="00A267C8"/>
    <w:rsid w:val="00A270F0"/>
    <w:rsid w:val="00A31A8F"/>
    <w:rsid w:val="00A3695D"/>
    <w:rsid w:val="00A44FDC"/>
    <w:rsid w:val="00A461A3"/>
    <w:rsid w:val="00A46AD7"/>
    <w:rsid w:val="00A5219F"/>
    <w:rsid w:val="00A540E1"/>
    <w:rsid w:val="00A5791A"/>
    <w:rsid w:val="00A62420"/>
    <w:rsid w:val="00A63221"/>
    <w:rsid w:val="00A633B1"/>
    <w:rsid w:val="00A74DCB"/>
    <w:rsid w:val="00A75033"/>
    <w:rsid w:val="00A80DF4"/>
    <w:rsid w:val="00A831D5"/>
    <w:rsid w:val="00A8618D"/>
    <w:rsid w:val="00A87E7A"/>
    <w:rsid w:val="00A9030F"/>
    <w:rsid w:val="00A914DD"/>
    <w:rsid w:val="00A917E1"/>
    <w:rsid w:val="00A91A2C"/>
    <w:rsid w:val="00AA5435"/>
    <w:rsid w:val="00AA749A"/>
    <w:rsid w:val="00AB2B91"/>
    <w:rsid w:val="00AB347C"/>
    <w:rsid w:val="00AB370A"/>
    <w:rsid w:val="00AB4604"/>
    <w:rsid w:val="00AC4EE5"/>
    <w:rsid w:val="00AC5DD8"/>
    <w:rsid w:val="00AC7630"/>
    <w:rsid w:val="00AD363E"/>
    <w:rsid w:val="00AD5872"/>
    <w:rsid w:val="00AD76E2"/>
    <w:rsid w:val="00AE43DF"/>
    <w:rsid w:val="00AE5647"/>
    <w:rsid w:val="00AE6D8C"/>
    <w:rsid w:val="00AF14FB"/>
    <w:rsid w:val="00B01DDA"/>
    <w:rsid w:val="00B05104"/>
    <w:rsid w:val="00B07E7E"/>
    <w:rsid w:val="00B12A0B"/>
    <w:rsid w:val="00B14A7A"/>
    <w:rsid w:val="00B17673"/>
    <w:rsid w:val="00B1784A"/>
    <w:rsid w:val="00B20152"/>
    <w:rsid w:val="00B21410"/>
    <w:rsid w:val="00B24FB1"/>
    <w:rsid w:val="00B27707"/>
    <w:rsid w:val="00B346AF"/>
    <w:rsid w:val="00B359E4"/>
    <w:rsid w:val="00B40D12"/>
    <w:rsid w:val="00B4627F"/>
    <w:rsid w:val="00B503A8"/>
    <w:rsid w:val="00B56AB3"/>
    <w:rsid w:val="00B57D98"/>
    <w:rsid w:val="00B60D58"/>
    <w:rsid w:val="00B6129D"/>
    <w:rsid w:val="00B632DA"/>
    <w:rsid w:val="00B656CE"/>
    <w:rsid w:val="00B66717"/>
    <w:rsid w:val="00B70850"/>
    <w:rsid w:val="00B72243"/>
    <w:rsid w:val="00B72F78"/>
    <w:rsid w:val="00B73E42"/>
    <w:rsid w:val="00B75FC2"/>
    <w:rsid w:val="00B80F5E"/>
    <w:rsid w:val="00B835E7"/>
    <w:rsid w:val="00B9166D"/>
    <w:rsid w:val="00BA2664"/>
    <w:rsid w:val="00BA62B4"/>
    <w:rsid w:val="00BB237C"/>
    <w:rsid w:val="00BB5EC7"/>
    <w:rsid w:val="00BC1C7F"/>
    <w:rsid w:val="00BC4252"/>
    <w:rsid w:val="00BC7659"/>
    <w:rsid w:val="00BD2C66"/>
    <w:rsid w:val="00BE356C"/>
    <w:rsid w:val="00BE35AE"/>
    <w:rsid w:val="00BE47F5"/>
    <w:rsid w:val="00BE6353"/>
    <w:rsid w:val="00BF06DA"/>
    <w:rsid w:val="00C01547"/>
    <w:rsid w:val="00C03B26"/>
    <w:rsid w:val="00C066B6"/>
    <w:rsid w:val="00C12A7B"/>
    <w:rsid w:val="00C22770"/>
    <w:rsid w:val="00C25698"/>
    <w:rsid w:val="00C26018"/>
    <w:rsid w:val="00C272D3"/>
    <w:rsid w:val="00C279A4"/>
    <w:rsid w:val="00C306E2"/>
    <w:rsid w:val="00C31AC4"/>
    <w:rsid w:val="00C3753E"/>
    <w:rsid w:val="00C37BA1"/>
    <w:rsid w:val="00C41F78"/>
    <w:rsid w:val="00C439CD"/>
    <w:rsid w:val="00C44D4E"/>
    <w:rsid w:val="00C4674C"/>
    <w:rsid w:val="00C46883"/>
    <w:rsid w:val="00C506CF"/>
    <w:rsid w:val="00C51F50"/>
    <w:rsid w:val="00C57824"/>
    <w:rsid w:val="00C67B33"/>
    <w:rsid w:val="00C7043D"/>
    <w:rsid w:val="00C72045"/>
    <w:rsid w:val="00C72BED"/>
    <w:rsid w:val="00C80385"/>
    <w:rsid w:val="00C81589"/>
    <w:rsid w:val="00C82357"/>
    <w:rsid w:val="00C9138F"/>
    <w:rsid w:val="00C948D7"/>
    <w:rsid w:val="00C9578B"/>
    <w:rsid w:val="00C97612"/>
    <w:rsid w:val="00CA0F6F"/>
    <w:rsid w:val="00CA7CFA"/>
    <w:rsid w:val="00CB0055"/>
    <w:rsid w:val="00CB2FFC"/>
    <w:rsid w:val="00CB5D21"/>
    <w:rsid w:val="00CB643A"/>
    <w:rsid w:val="00CC2FC5"/>
    <w:rsid w:val="00CD0EE1"/>
    <w:rsid w:val="00CD4D02"/>
    <w:rsid w:val="00CD5A91"/>
    <w:rsid w:val="00CF2B0A"/>
    <w:rsid w:val="00CF4E17"/>
    <w:rsid w:val="00CF5241"/>
    <w:rsid w:val="00CF7A7F"/>
    <w:rsid w:val="00D12595"/>
    <w:rsid w:val="00D15026"/>
    <w:rsid w:val="00D15DBC"/>
    <w:rsid w:val="00D166C9"/>
    <w:rsid w:val="00D232DB"/>
    <w:rsid w:val="00D24243"/>
    <w:rsid w:val="00D24D0E"/>
    <w:rsid w:val="00D2522B"/>
    <w:rsid w:val="00D32758"/>
    <w:rsid w:val="00D349FA"/>
    <w:rsid w:val="00D40F70"/>
    <w:rsid w:val="00D422DE"/>
    <w:rsid w:val="00D44E1D"/>
    <w:rsid w:val="00D44EC9"/>
    <w:rsid w:val="00D470D3"/>
    <w:rsid w:val="00D5459D"/>
    <w:rsid w:val="00D54BEA"/>
    <w:rsid w:val="00D55E80"/>
    <w:rsid w:val="00D57F39"/>
    <w:rsid w:val="00D61078"/>
    <w:rsid w:val="00D7073A"/>
    <w:rsid w:val="00D71041"/>
    <w:rsid w:val="00D73040"/>
    <w:rsid w:val="00D822B0"/>
    <w:rsid w:val="00D831B3"/>
    <w:rsid w:val="00D85FC7"/>
    <w:rsid w:val="00D87515"/>
    <w:rsid w:val="00D91B64"/>
    <w:rsid w:val="00D9628D"/>
    <w:rsid w:val="00D969EE"/>
    <w:rsid w:val="00DA0437"/>
    <w:rsid w:val="00DA1F4D"/>
    <w:rsid w:val="00DA4BBA"/>
    <w:rsid w:val="00DA646F"/>
    <w:rsid w:val="00DB1757"/>
    <w:rsid w:val="00DB59BB"/>
    <w:rsid w:val="00DB7A39"/>
    <w:rsid w:val="00DC0164"/>
    <w:rsid w:val="00DC083C"/>
    <w:rsid w:val="00DC53AB"/>
    <w:rsid w:val="00DD172A"/>
    <w:rsid w:val="00DD55B4"/>
    <w:rsid w:val="00DE3165"/>
    <w:rsid w:val="00DE4952"/>
    <w:rsid w:val="00DF6D81"/>
    <w:rsid w:val="00E01EE7"/>
    <w:rsid w:val="00E02074"/>
    <w:rsid w:val="00E125FE"/>
    <w:rsid w:val="00E12777"/>
    <w:rsid w:val="00E1438D"/>
    <w:rsid w:val="00E200BA"/>
    <w:rsid w:val="00E21B3E"/>
    <w:rsid w:val="00E2585C"/>
    <w:rsid w:val="00E25A26"/>
    <w:rsid w:val="00E2759E"/>
    <w:rsid w:val="00E302B0"/>
    <w:rsid w:val="00E30E14"/>
    <w:rsid w:val="00E42725"/>
    <w:rsid w:val="00E4381A"/>
    <w:rsid w:val="00E51100"/>
    <w:rsid w:val="00E53D5D"/>
    <w:rsid w:val="00E5576B"/>
    <w:rsid w:val="00E55909"/>
    <w:rsid w:val="00E55D74"/>
    <w:rsid w:val="00E5630D"/>
    <w:rsid w:val="00E57CA9"/>
    <w:rsid w:val="00E60593"/>
    <w:rsid w:val="00E62094"/>
    <w:rsid w:val="00E62956"/>
    <w:rsid w:val="00E62A93"/>
    <w:rsid w:val="00E62EA2"/>
    <w:rsid w:val="00E633BA"/>
    <w:rsid w:val="00E80D21"/>
    <w:rsid w:val="00E95C43"/>
    <w:rsid w:val="00E96184"/>
    <w:rsid w:val="00EA0AF8"/>
    <w:rsid w:val="00EA352F"/>
    <w:rsid w:val="00EB010B"/>
    <w:rsid w:val="00EB05E8"/>
    <w:rsid w:val="00EB5417"/>
    <w:rsid w:val="00EC0F1B"/>
    <w:rsid w:val="00EC1FB8"/>
    <w:rsid w:val="00EC33D6"/>
    <w:rsid w:val="00ED347A"/>
    <w:rsid w:val="00ED6068"/>
    <w:rsid w:val="00EE3301"/>
    <w:rsid w:val="00EE6B65"/>
    <w:rsid w:val="00EE7D05"/>
    <w:rsid w:val="00EF2EF5"/>
    <w:rsid w:val="00F03BAF"/>
    <w:rsid w:val="00F071A6"/>
    <w:rsid w:val="00F07555"/>
    <w:rsid w:val="00F13749"/>
    <w:rsid w:val="00F16A3E"/>
    <w:rsid w:val="00F207B2"/>
    <w:rsid w:val="00F31C7E"/>
    <w:rsid w:val="00F32DA2"/>
    <w:rsid w:val="00F43F59"/>
    <w:rsid w:val="00F44847"/>
    <w:rsid w:val="00F52015"/>
    <w:rsid w:val="00F521EC"/>
    <w:rsid w:val="00F5519E"/>
    <w:rsid w:val="00F5558F"/>
    <w:rsid w:val="00F60274"/>
    <w:rsid w:val="00F602C4"/>
    <w:rsid w:val="00F64C13"/>
    <w:rsid w:val="00F70BD1"/>
    <w:rsid w:val="00F70D74"/>
    <w:rsid w:val="00F74C4C"/>
    <w:rsid w:val="00F75CCD"/>
    <w:rsid w:val="00F76836"/>
    <w:rsid w:val="00F77FB2"/>
    <w:rsid w:val="00F77FB9"/>
    <w:rsid w:val="00F819B0"/>
    <w:rsid w:val="00F829FB"/>
    <w:rsid w:val="00F846CF"/>
    <w:rsid w:val="00FA005E"/>
    <w:rsid w:val="00FB068F"/>
    <w:rsid w:val="00FC1DAF"/>
    <w:rsid w:val="00FC56CA"/>
    <w:rsid w:val="00FC700B"/>
    <w:rsid w:val="00FD0666"/>
    <w:rsid w:val="00FD217A"/>
    <w:rsid w:val="00FE0DED"/>
    <w:rsid w:val="00FE1D01"/>
    <w:rsid w:val="00FE3279"/>
    <w:rsid w:val="00FF7FCA"/>
    <w:rsid w:val="1433CA87"/>
    <w:rsid w:val="15D22B24"/>
    <w:rsid w:val="17E1B45C"/>
    <w:rsid w:val="19327121"/>
    <w:rsid w:val="276B20D9"/>
    <w:rsid w:val="279D3BEF"/>
    <w:rsid w:val="31D3D681"/>
    <w:rsid w:val="35E3088A"/>
    <w:rsid w:val="3AA14631"/>
    <w:rsid w:val="4A2F2490"/>
    <w:rsid w:val="4ACC7219"/>
    <w:rsid w:val="5B7778D2"/>
    <w:rsid w:val="6733987A"/>
    <w:rsid w:val="7CAAB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259D86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EE6B6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50D49"/>
    <w:rPr>
      <w:color w:val="704404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2DA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2DA2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0D59C9"/>
    <w:rPr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262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7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coursera.org/verify/5DNPCSQDDXRA" TargetMode="External"/><Relationship Id="rId18" Type="http://schemas.openxmlformats.org/officeDocument/2006/relationships/hyperlink" Target="https://www.figma.com/file/ZghBHpgIZzLfkDYk8fH31S/APP%3A-BTC-Wallet-App-with-Deposit-%26-Withdraw-Features?node-id=0%3A1" TargetMode="Externa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12" Type="http://schemas.openxmlformats.org/officeDocument/2006/relationships/hyperlink" Target="https://coursera.org/verify/specialization/VZE5NSGJNEBY" TargetMode="External"/><Relationship Id="rId17" Type="http://schemas.openxmlformats.org/officeDocument/2006/relationships/hyperlink" Target="https://xd.adobe.com/view/575ec27b-b76b-4a6a-9b6b-f076f799646a-020d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ahmedinsider/Payroll-Management-System.git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mailto:tahsinnahmed@hotmail.com" TargetMode="External"/><Relationship Id="rId5" Type="http://schemas.openxmlformats.org/officeDocument/2006/relationships/styles" Target="styles.xml"/><Relationship Id="rId15" Type="http://schemas.openxmlformats.org/officeDocument/2006/relationships/hyperlink" Target="https://www.foodbyte.netz" TargetMode="External"/><Relationship Id="rId10" Type="http://schemas.openxmlformats.org/officeDocument/2006/relationships/image" Target="media/image1.pn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github.com/ahmedinsider/Network-Building-for-Counter-Terrorism-Unit.git" TargetMode="Externa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hmedinsider\AppData\Roaming\Microsoft\Templates\Blue%20gre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653CCBE93BE4834AF69D12C5D9202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8DD829-FEA0-4BBC-B64B-7E38CF4A9CEC}"/>
      </w:docPartPr>
      <w:docPartBody>
        <w:p w:rsidR="0077598B" w:rsidRDefault="00234FDE" w:rsidP="00234FDE">
          <w:pPr>
            <w:pStyle w:val="B653CCBE93BE4834AF69D12C5D920296"/>
          </w:pPr>
          <w:r w:rsidRPr="00036450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Vrinda">
    <w:altName w:val="Calibri"/>
    <w:panose1 w:val="00000400000000000000"/>
    <w:charset w:val="00"/>
    <w:family w:val="swiss"/>
    <w:pitch w:val="variable"/>
    <w:sig w:usb0="00000003" w:usb1="00000000" w:usb2="00000000" w:usb3="00000000" w:csb0="00000001" w:csb1="00000000"/>
  </w:font>
  <w:font w:name="Meiryo">
    <w:altName w:val="MS Gothic"/>
    <w:charset w:val="80"/>
    <w:family w:val="swiss"/>
    <w:pitch w:val="variable"/>
    <w:sig w:usb0="E00002FF" w:usb1="6AC7FFFF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4969"/>
    <w:rsid w:val="000439C3"/>
    <w:rsid w:val="00061BB8"/>
    <w:rsid w:val="00095C0A"/>
    <w:rsid w:val="000E02F4"/>
    <w:rsid w:val="0010439F"/>
    <w:rsid w:val="00166BF0"/>
    <w:rsid w:val="00200520"/>
    <w:rsid w:val="00203B22"/>
    <w:rsid w:val="00234FDE"/>
    <w:rsid w:val="0023574D"/>
    <w:rsid w:val="002B2A0D"/>
    <w:rsid w:val="00340837"/>
    <w:rsid w:val="00350DBC"/>
    <w:rsid w:val="00362E2A"/>
    <w:rsid w:val="00373541"/>
    <w:rsid w:val="0043148B"/>
    <w:rsid w:val="00482F6D"/>
    <w:rsid w:val="004D090C"/>
    <w:rsid w:val="004F0F0B"/>
    <w:rsid w:val="0053057E"/>
    <w:rsid w:val="00536501"/>
    <w:rsid w:val="00546A38"/>
    <w:rsid w:val="00557CC8"/>
    <w:rsid w:val="00567D3E"/>
    <w:rsid w:val="00577D29"/>
    <w:rsid w:val="005A4F69"/>
    <w:rsid w:val="005B6612"/>
    <w:rsid w:val="005E71BF"/>
    <w:rsid w:val="006220C9"/>
    <w:rsid w:val="0064148A"/>
    <w:rsid w:val="0071102E"/>
    <w:rsid w:val="00744606"/>
    <w:rsid w:val="00744F79"/>
    <w:rsid w:val="007647BD"/>
    <w:rsid w:val="0077598B"/>
    <w:rsid w:val="00790CBD"/>
    <w:rsid w:val="007974CB"/>
    <w:rsid w:val="007B22E0"/>
    <w:rsid w:val="007D0001"/>
    <w:rsid w:val="007D120E"/>
    <w:rsid w:val="007F14CE"/>
    <w:rsid w:val="00801534"/>
    <w:rsid w:val="00804F94"/>
    <w:rsid w:val="0083388E"/>
    <w:rsid w:val="00847491"/>
    <w:rsid w:val="00857068"/>
    <w:rsid w:val="00886AAE"/>
    <w:rsid w:val="008A7DCB"/>
    <w:rsid w:val="008C30D5"/>
    <w:rsid w:val="008E1A37"/>
    <w:rsid w:val="00924969"/>
    <w:rsid w:val="00960EA2"/>
    <w:rsid w:val="00976204"/>
    <w:rsid w:val="00A14158"/>
    <w:rsid w:val="00A43AF9"/>
    <w:rsid w:val="00AB1244"/>
    <w:rsid w:val="00AB40D2"/>
    <w:rsid w:val="00AC3F7E"/>
    <w:rsid w:val="00AE3650"/>
    <w:rsid w:val="00AE4A06"/>
    <w:rsid w:val="00B0434B"/>
    <w:rsid w:val="00B10AE3"/>
    <w:rsid w:val="00B41BFA"/>
    <w:rsid w:val="00B57C38"/>
    <w:rsid w:val="00B9056E"/>
    <w:rsid w:val="00BA5F15"/>
    <w:rsid w:val="00BB5572"/>
    <w:rsid w:val="00BD0C09"/>
    <w:rsid w:val="00BF6F10"/>
    <w:rsid w:val="00C245D5"/>
    <w:rsid w:val="00C25E57"/>
    <w:rsid w:val="00C65D5F"/>
    <w:rsid w:val="00C741DC"/>
    <w:rsid w:val="00C750C3"/>
    <w:rsid w:val="00C91136"/>
    <w:rsid w:val="00C94365"/>
    <w:rsid w:val="00CB41CE"/>
    <w:rsid w:val="00CB431E"/>
    <w:rsid w:val="00CD7C7A"/>
    <w:rsid w:val="00DB79BF"/>
    <w:rsid w:val="00DD26AD"/>
    <w:rsid w:val="00DF2CD9"/>
    <w:rsid w:val="00E23EFE"/>
    <w:rsid w:val="00EB1B27"/>
    <w:rsid w:val="00F07302"/>
    <w:rsid w:val="00F07991"/>
    <w:rsid w:val="00F4137D"/>
    <w:rsid w:val="00F506BB"/>
    <w:rsid w:val="00F53E44"/>
    <w:rsid w:val="00F900DD"/>
    <w:rsid w:val="00F96F18"/>
    <w:rsid w:val="00FB5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paragraph" w:customStyle="1" w:styleId="B653CCBE93BE4834AF69D12C5D920296">
    <w:name w:val="B653CCBE93BE4834AF69D12C5D920296"/>
    <w:rsid w:val="00234FD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8143E149-BD72-41A7-8F13-AF59DE30D6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8506A0D-4821-47C2-BD9B-CACF27C6B10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D14EC26-251D-443A-AF4F-B15D0F3B0F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resume.dotx</Template>
  <TotalTime>0</TotalTime>
  <Pages>3</Pages>
  <Words>617</Words>
  <Characters>3520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15</cp:revision>
  <dcterms:created xsi:type="dcterms:W3CDTF">2019-05-23T10:59:00Z</dcterms:created>
  <dcterms:modified xsi:type="dcterms:W3CDTF">2023-07-25T20:40:00Z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